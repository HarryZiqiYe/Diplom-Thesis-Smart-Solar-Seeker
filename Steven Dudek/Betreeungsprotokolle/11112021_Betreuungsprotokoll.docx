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4F11" w14:textId="77777777" w:rsidR="004608A0" w:rsidRDefault="004608A0" w:rsidP="004608A0">
      <w:pPr>
        <w:tabs>
          <w:tab w:val="left" w:pos="7371"/>
        </w:tabs>
        <w:rPr>
          <w:b/>
          <w:bCs/>
          <w:sz w:val="28"/>
          <w:szCs w:val="28"/>
        </w:rPr>
      </w:pPr>
    </w:p>
    <w:p w14:paraId="255840CE" w14:textId="16BACF2C" w:rsidR="004608A0" w:rsidRPr="000F49C5" w:rsidRDefault="004608A0" w:rsidP="004608A0">
      <w:pPr>
        <w:tabs>
          <w:tab w:val="left" w:pos="7371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Betreuungsprotokoll zur Diplomarbeit</w:t>
      </w:r>
      <w:r>
        <w:rPr>
          <w:b/>
          <w:bCs/>
          <w:sz w:val="28"/>
          <w:szCs w:val="28"/>
        </w:rPr>
        <w:tab/>
        <w:t xml:space="preserve">lfd. Nr.: </w:t>
      </w:r>
      <w:r w:rsidR="00241A98">
        <w:rPr>
          <w:b/>
          <w:bCs/>
          <w:sz w:val="28"/>
          <w:szCs w:val="28"/>
        </w:rPr>
        <w:t>9</w:t>
      </w:r>
    </w:p>
    <w:p w14:paraId="45BADB9A" w14:textId="77777777" w:rsidR="004608A0" w:rsidRDefault="004608A0" w:rsidP="004608A0"/>
    <w:p w14:paraId="2C8788B3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Themenstellung: </w:t>
      </w:r>
      <w:r w:rsidR="00F41D77">
        <w:rPr>
          <w:sz w:val="22"/>
          <w:szCs w:val="22"/>
        </w:rPr>
        <w:t>SSS</w:t>
      </w:r>
      <w:r>
        <w:rPr>
          <w:sz w:val="22"/>
          <w:szCs w:val="22"/>
        </w:rPr>
        <w:tab/>
      </w:r>
    </w:p>
    <w:p w14:paraId="66940820" w14:textId="77777777" w:rsidR="004608A0" w:rsidRDefault="004608A0" w:rsidP="004608A0">
      <w:pPr>
        <w:tabs>
          <w:tab w:val="left" w:pos="1418"/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Kandidaten/Kandidatinnen: </w:t>
      </w:r>
      <w:proofErr w:type="spellStart"/>
      <w:r w:rsidR="00F41D77">
        <w:rPr>
          <w:sz w:val="22"/>
          <w:szCs w:val="22"/>
        </w:rPr>
        <w:t>Kereku</w:t>
      </w:r>
      <w:proofErr w:type="spellEnd"/>
      <w:r w:rsidR="00F41D77">
        <w:rPr>
          <w:sz w:val="22"/>
          <w:szCs w:val="22"/>
        </w:rPr>
        <w:t xml:space="preserve">, Dudek, </w:t>
      </w:r>
      <w:proofErr w:type="spellStart"/>
      <w:r w:rsidR="00F41D77">
        <w:rPr>
          <w:sz w:val="22"/>
          <w:szCs w:val="22"/>
        </w:rPr>
        <w:t>Ye</w:t>
      </w:r>
      <w:proofErr w:type="spellEnd"/>
      <w:r w:rsidR="00F41D77">
        <w:rPr>
          <w:sz w:val="22"/>
          <w:szCs w:val="22"/>
        </w:rPr>
        <w:t>, Senel</w:t>
      </w:r>
    </w:p>
    <w:p w14:paraId="5808B04E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Jahrgang: 5 </w:t>
      </w:r>
      <w:r w:rsidR="00F41D77">
        <w:rPr>
          <w:sz w:val="22"/>
          <w:szCs w:val="22"/>
        </w:rPr>
        <w:t>A</w:t>
      </w:r>
      <w:r w:rsidR="000F49C5">
        <w:rPr>
          <w:sz w:val="22"/>
          <w:szCs w:val="22"/>
        </w:rPr>
        <w:t>HEL</w:t>
      </w:r>
      <w:r>
        <w:rPr>
          <w:sz w:val="22"/>
          <w:szCs w:val="22"/>
        </w:rPr>
        <w:t xml:space="preserve"> 20</w:t>
      </w:r>
      <w:r w:rsidR="000F49C5">
        <w:rPr>
          <w:sz w:val="22"/>
          <w:szCs w:val="22"/>
        </w:rPr>
        <w:t>2</w:t>
      </w:r>
      <w:r w:rsidR="00F41D77">
        <w:rPr>
          <w:sz w:val="22"/>
          <w:szCs w:val="22"/>
        </w:rPr>
        <w:t>1/22</w:t>
      </w:r>
    </w:p>
    <w:p w14:paraId="606083C4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Ort: </w:t>
      </w:r>
      <w:proofErr w:type="spellStart"/>
      <w:r w:rsidR="009A2FCB">
        <w:rPr>
          <w:sz w:val="22"/>
          <w:szCs w:val="22"/>
        </w:rPr>
        <w:t>w</w:t>
      </w:r>
      <w:r>
        <w:rPr>
          <w:sz w:val="22"/>
          <w:szCs w:val="22"/>
        </w:rPr>
        <w:t>ien</w:t>
      </w:r>
      <w:proofErr w:type="spellEnd"/>
    </w:p>
    <w:p w14:paraId="71ABD177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Betreuer/in: Prof. </w:t>
      </w:r>
      <w:r w:rsidR="000F49C5">
        <w:rPr>
          <w:sz w:val="22"/>
          <w:szCs w:val="22"/>
        </w:rPr>
        <w:t>Fuchsberger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78FA535" w14:textId="16B9280A" w:rsidR="004608A0" w:rsidRDefault="004608A0" w:rsidP="004608A0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Datum</w:t>
      </w:r>
      <w:r w:rsidR="000F49C5">
        <w:rPr>
          <w:sz w:val="22"/>
          <w:szCs w:val="22"/>
        </w:rPr>
        <w:t xml:space="preserve">: </w:t>
      </w:r>
      <w:r w:rsidR="00241A98">
        <w:rPr>
          <w:sz w:val="22"/>
          <w:szCs w:val="22"/>
        </w:rPr>
        <w:t>11</w:t>
      </w:r>
      <w:r w:rsidR="000F49C5">
        <w:rPr>
          <w:color w:val="000000" w:themeColor="text1"/>
          <w:sz w:val="22"/>
          <w:szCs w:val="22"/>
        </w:rPr>
        <w:t>.</w:t>
      </w:r>
      <w:r w:rsidR="00241A98">
        <w:rPr>
          <w:color w:val="000000" w:themeColor="text1"/>
          <w:sz w:val="22"/>
          <w:szCs w:val="22"/>
        </w:rPr>
        <w:t>11</w:t>
      </w:r>
      <w:r w:rsidR="000F49C5">
        <w:rPr>
          <w:color w:val="000000" w:themeColor="text1"/>
          <w:sz w:val="22"/>
          <w:szCs w:val="22"/>
        </w:rPr>
        <w:t>.202</w:t>
      </w:r>
      <w:r w:rsidR="00F41D77">
        <w:rPr>
          <w:color w:val="000000" w:themeColor="text1"/>
          <w:sz w:val="22"/>
          <w:szCs w:val="22"/>
        </w:rPr>
        <w:t>1</w:t>
      </w:r>
      <w:r>
        <w:rPr>
          <w:color w:val="0070C0"/>
          <w:sz w:val="22"/>
          <w:szCs w:val="22"/>
        </w:rPr>
        <w:tab/>
      </w:r>
    </w:p>
    <w:p w14:paraId="0CC1E083" w14:textId="77777777" w:rsidR="004608A0" w:rsidRDefault="004608A0" w:rsidP="004608A0">
      <w:pPr>
        <w:tabs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Zeit: Lt. Stundenplan</w:t>
      </w:r>
      <w:r>
        <w:rPr>
          <w:sz w:val="22"/>
          <w:szCs w:val="22"/>
        </w:rPr>
        <w:tab/>
        <w:t xml:space="preserve"> </w:t>
      </w:r>
    </w:p>
    <w:p w14:paraId="04CEB78B" w14:textId="77777777" w:rsidR="004608A0" w:rsidRDefault="004608A0" w:rsidP="004608A0">
      <w:pPr>
        <w:tabs>
          <w:tab w:val="left" w:pos="1418"/>
          <w:tab w:val="left" w:pos="3969"/>
          <w:tab w:val="left" w:pos="5387"/>
        </w:tabs>
        <w:rPr>
          <w:sz w:val="22"/>
          <w:szCs w:val="22"/>
        </w:rPr>
      </w:pPr>
    </w:p>
    <w:p w14:paraId="0963FA95" w14:textId="77777777" w:rsidR="004608A0" w:rsidRDefault="004608A0" w:rsidP="004608A0">
      <w:pPr>
        <w:rPr>
          <w:sz w:val="22"/>
          <w:szCs w:val="22"/>
        </w:rPr>
      </w:pPr>
    </w:p>
    <w:p w14:paraId="5B90EA9D" w14:textId="601E4C20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Besprechungsinhalt:</w:t>
      </w:r>
      <w:r w:rsidR="000F49C5">
        <w:rPr>
          <w:sz w:val="22"/>
          <w:szCs w:val="22"/>
        </w:rPr>
        <w:t xml:space="preserve"> </w:t>
      </w:r>
      <w:r w:rsidR="00241A98">
        <w:rPr>
          <w:sz w:val="22"/>
          <w:szCs w:val="22"/>
        </w:rPr>
        <w:t xml:space="preserve">Motor, </w:t>
      </w:r>
      <w:proofErr w:type="spellStart"/>
      <w:r w:rsidR="00241A98">
        <w:rPr>
          <w:sz w:val="22"/>
          <w:szCs w:val="22"/>
        </w:rPr>
        <w:t>Step</w:t>
      </w:r>
      <w:proofErr w:type="spellEnd"/>
      <w:r w:rsidR="00241A98">
        <w:rPr>
          <w:sz w:val="22"/>
          <w:szCs w:val="22"/>
        </w:rPr>
        <w:t>-Down, H-Brücke</w:t>
      </w:r>
    </w:p>
    <w:tbl>
      <w:tblPr>
        <w:tblStyle w:val="TableNormal1"/>
        <w:tblpPr w:leftFromText="141" w:rightFromText="141" w:vertAnchor="text" w:horzAnchor="margin" w:tblpY="61"/>
        <w:tblW w:w="94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7260"/>
      </w:tblGrid>
      <w:tr w:rsidR="000F49C5" w14:paraId="556EB1A8" w14:textId="77777777" w:rsidTr="000F49C5">
        <w:trPr>
          <w:trHeight w:val="24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85639F" w14:textId="77777777" w:rsidR="000F49C5" w:rsidRDefault="000F49C5" w:rsidP="000F49C5">
            <w:r>
              <w:rPr>
                <w:sz w:val="22"/>
                <w:szCs w:val="22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4BBBC1" w14:textId="77777777" w:rsidR="000F49C5" w:rsidRDefault="000F49C5" w:rsidP="000F49C5">
            <w:r>
              <w:rPr>
                <w:sz w:val="22"/>
                <w:szCs w:val="22"/>
              </w:rPr>
              <w:t xml:space="preserve">Projektstatus:  </w:t>
            </w:r>
            <w:r w:rsidRPr="00241A98">
              <w:rPr>
                <w:i/>
                <w:sz w:val="22"/>
                <w:szCs w:val="22"/>
              </w:rPr>
              <w:t>on time</w:t>
            </w:r>
            <w:r>
              <w:rPr>
                <w:i/>
                <w:sz w:val="22"/>
                <w:szCs w:val="22"/>
              </w:rPr>
              <w:t xml:space="preserve"> / </w:t>
            </w:r>
            <w:r w:rsidRPr="00241A98">
              <w:rPr>
                <w:b/>
                <w:bCs/>
                <w:i/>
                <w:sz w:val="22"/>
                <w:szCs w:val="22"/>
              </w:rPr>
              <w:t>gering verzögert</w:t>
            </w:r>
            <w:r>
              <w:rPr>
                <w:i/>
                <w:sz w:val="22"/>
                <w:szCs w:val="22"/>
              </w:rPr>
              <w:t xml:space="preserve"> / kritisch verzögert</w:t>
            </w:r>
          </w:p>
        </w:tc>
      </w:tr>
    </w:tbl>
    <w:p w14:paraId="12A24C02" w14:textId="77777777" w:rsidR="004608A0" w:rsidRDefault="004608A0" w:rsidP="004608A0">
      <w:pPr>
        <w:rPr>
          <w:sz w:val="22"/>
          <w:szCs w:val="22"/>
        </w:rPr>
      </w:pPr>
    </w:p>
    <w:p w14:paraId="774A9142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1. Erledigt, Was ist bisher geschehen? (Soll / Ist Vergleich)</w:t>
      </w:r>
    </w:p>
    <w:p w14:paraId="02B39B73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54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7"/>
        <w:gridCol w:w="5017"/>
        <w:gridCol w:w="2279"/>
      </w:tblGrid>
      <w:tr w:rsidR="004608A0" w14:paraId="309D111A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5F31AA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012B04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DC0448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Anmerkungen</w:t>
            </w:r>
          </w:p>
        </w:tc>
      </w:tr>
      <w:tr w:rsidR="004608A0" w14:paraId="0ACF18F0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4A5EF36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D69926" w14:textId="7B79C958" w:rsidR="004608A0" w:rsidRDefault="00241A98">
            <w:r>
              <w:t>Ansteuerung der Schrittmotoren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E18EE" w14:textId="3E1C9EB0" w:rsidR="004608A0" w:rsidRDefault="00241A98">
            <w:r>
              <w:t>fertig</w:t>
            </w:r>
          </w:p>
        </w:tc>
      </w:tr>
      <w:tr w:rsidR="004608A0" w14:paraId="045A6E66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FC64B0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AF81EF" w14:textId="7FDDECB3" w:rsidR="004608A0" w:rsidRDefault="00241A98">
            <w:proofErr w:type="spellStart"/>
            <w:r>
              <w:t>Step</w:t>
            </w:r>
            <w:proofErr w:type="spellEnd"/>
            <w:r>
              <w:t>-Down Print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8B166" w14:textId="35DA4757" w:rsidR="004608A0" w:rsidRDefault="00241A98">
            <w:r>
              <w:t>Teilweise fertig</w:t>
            </w:r>
          </w:p>
        </w:tc>
      </w:tr>
      <w:tr w:rsidR="004608A0" w14:paraId="73BDF846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49F874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CD32DC" w14:textId="0D6A0690" w:rsidR="004608A0" w:rsidRDefault="00241A98">
            <w:r>
              <w:t xml:space="preserve">Stromsensor </w:t>
            </w:r>
            <w:proofErr w:type="spellStart"/>
            <w:r>
              <w:t>KiCad</w:t>
            </w:r>
            <w:proofErr w:type="spellEnd"/>
            <w:r>
              <w:t xml:space="preserve"> und Bauteilliste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50F04" w14:textId="382EC48D" w:rsidR="00F41D77" w:rsidRDefault="00241A98">
            <w:r>
              <w:t>fertig</w:t>
            </w:r>
          </w:p>
        </w:tc>
      </w:tr>
      <w:tr w:rsidR="00F41D77" w14:paraId="103C3B46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A7DE1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C02AC" w14:textId="10F1816E" w:rsidR="00F41D77" w:rsidRDefault="00241A98">
            <w:r>
              <w:t>Linear Motor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4378" w14:textId="55A940E3" w:rsidR="00F41D77" w:rsidRDefault="00241A98">
            <w:r>
              <w:t>fertig</w:t>
            </w:r>
          </w:p>
        </w:tc>
      </w:tr>
    </w:tbl>
    <w:p w14:paraId="71BA9663" w14:textId="77777777" w:rsidR="004608A0" w:rsidRDefault="004608A0" w:rsidP="004608A0">
      <w:pPr>
        <w:jc w:val="center"/>
        <w:rPr>
          <w:sz w:val="22"/>
          <w:szCs w:val="22"/>
        </w:rPr>
      </w:pPr>
    </w:p>
    <w:p w14:paraId="1E284961" w14:textId="77777777" w:rsidR="004608A0" w:rsidRDefault="004608A0" w:rsidP="004608A0">
      <w:pPr>
        <w:jc w:val="center"/>
        <w:rPr>
          <w:sz w:val="22"/>
          <w:szCs w:val="22"/>
        </w:rPr>
      </w:pPr>
    </w:p>
    <w:p w14:paraId="0A93D9FF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2. Welche Schwierigkeiten gab es? (berichtenswerte Probleme)</w:t>
      </w:r>
    </w:p>
    <w:p w14:paraId="651EB140" w14:textId="77777777" w:rsidR="004608A0" w:rsidRDefault="004608A0" w:rsidP="004608A0">
      <w:pPr>
        <w:rPr>
          <w:sz w:val="22"/>
          <w:szCs w:val="22"/>
        </w:rPr>
      </w:pPr>
    </w:p>
    <w:p w14:paraId="6582C521" w14:textId="6FF6AE8D" w:rsidR="004608A0" w:rsidRDefault="00241A98" w:rsidP="004608A0">
      <w:pPr>
        <w:rPr>
          <w:sz w:val="22"/>
          <w:szCs w:val="22"/>
        </w:rPr>
      </w:pPr>
      <w:r>
        <w:rPr>
          <w:sz w:val="22"/>
          <w:szCs w:val="22"/>
        </w:rPr>
        <w:t>Bauteile sind nicht angekommen (Dudek), Verkabelung Schrittmotor</w:t>
      </w:r>
    </w:p>
    <w:p w14:paraId="64D17DDE" w14:textId="77777777" w:rsidR="004608A0" w:rsidRDefault="004608A0" w:rsidP="004608A0">
      <w:pPr>
        <w:rPr>
          <w:sz w:val="22"/>
          <w:szCs w:val="22"/>
        </w:rPr>
      </w:pPr>
    </w:p>
    <w:p w14:paraId="53D6A9A7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3. Ziele, bis zum nächsten Berichtszeitpunkt </w:t>
      </w:r>
    </w:p>
    <w:p w14:paraId="6D375D1B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4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6"/>
        <w:gridCol w:w="4991"/>
        <w:gridCol w:w="2268"/>
      </w:tblGrid>
      <w:tr w:rsidR="004608A0" w14:paraId="3EDDA6E7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FBD528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2D6593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9EB6F6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 xml:space="preserve">Anmerkungen, vereinbarte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Dos</w:t>
            </w:r>
          </w:p>
        </w:tc>
      </w:tr>
      <w:tr w:rsidR="004608A0" w14:paraId="6D0FC7ED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58B3D9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F8740E" w14:textId="5FCB19A5" w:rsidR="004608A0" w:rsidRDefault="00241A98">
            <w:r>
              <w:t>Linearantrieb Steuerung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3054" w14:textId="77777777" w:rsidR="004608A0" w:rsidRDefault="004608A0"/>
        </w:tc>
      </w:tr>
      <w:tr w:rsidR="004608A0" w14:paraId="5D9CD3D9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5BEE5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90AF7" w14:textId="2F830AF7" w:rsidR="004608A0" w:rsidRDefault="00241A98">
            <w:proofErr w:type="spellStart"/>
            <w:r>
              <w:t>Step</w:t>
            </w:r>
            <w:proofErr w:type="spellEnd"/>
            <w:r>
              <w:t xml:space="preserve"> Down aufgebaut (Platine)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9346" w14:textId="77777777" w:rsidR="004608A0" w:rsidRDefault="004608A0"/>
        </w:tc>
      </w:tr>
      <w:tr w:rsidR="004608A0" w14:paraId="75EBB24C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8097E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1028F" w14:textId="1BB3C7F4" w:rsidR="004608A0" w:rsidRDefault="00241A98">
            <w:r>
              <w:t>Platine für Stromsensor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C1558" w14:textId="77777777" w:rsidR="004608A0" w:rsidRDefault="004608A0"/>
        </w:tc>
      </w:tr>
      <w:tr w:rsidR="00F41D77" w14:paraId="5437DF52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40BF0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AD99D" w14:textId="74493664" w:rsidR="00F41D77" w:rsidRDefault="00241A98">
            <w:r>
              <w:t>Mechanik für Motor organisieren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5DBD" w14:textId="77777777" w:rsidR="00F41D77" w:rsidRDefault="00F41D77"/>
        </w:tc>
      </w:tr>
    </w:tbl>
    <w:p w14:paraId="7E7F2773" w14:textId="77777777" w:rsidR="004608A0" w:rsidRDefault="004608A0" w:rsidP="004608A0">
      <w:pPr>
        <w:rPr>
          <w:sz w:val="22"/>
          <w:szCs w:val="22"/>
        </w:rPr>
      </w:pPr>
    </w:p>
    <w:p w14:paraId="6F195EBC" w14:textId="77777777" w:rsidR="004608A0" w:rsidRDefault="004608A0" w:rsidP="004608A0">
      <w:pPr>
        <w:jc w:val="center"/>
        <w:rPr>
          <w:sz w:val="22"/>
          <w:szCs w:val="22"/>
        </w:rPr>
      </w:pPr>
    </w:p>
    <w:p w14:paraId="3B544B28" w14:textId="77777777" w:rsidR="004608A0" w:rsidRDefault="004608A0" w:rsidP="004608A0">
      <w:pPr>
        <w:jc w:val="center"/>
      </w:pPr>
    </w:p>
    <w:p w14:paraId="2BD416EC" w14:textId="77777777" w:rsidR="004608A0" w:rsidRDefault="004608A0"/>
    <w:sectPr w:rsidR="004608A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63C5A" w14:textId="77777777" w:rsidR="00350A52" w:rsidRDefault="00350A52" w:rsidP="004608A0">
      <w:r>
        <w:separator/>
      </w:r>
    </w:p>
  </w:endnote>
  <w:endnote w:type="continuationSeparator" w:id="0">
    <w:p w14:paraId="6121A8FB" w14:textId="77777777" w:rsidR="00350A52" w:rsidRDefault="00350A52" w:rsidP="004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15827" w14:textId="77777777" w:rsidR="00350A52" w:rsidRDefault="00350A52" w:rsidP="004608A0">
      <w:r>
        <w:separator/>
      </w:r>
    </w:p>
  </w:footnote>
  <w:footnote w:type="continuationSeparator" w:id="0">
    <w:p w14:paraId="270C4A0B" w14:textId="77777777" w:rsidR="00350A52" w:rsidRDefault="00350A52" w:rsidP="0046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5926" w14:textId="77777777" w:rsidR="004608A0" w:rsidRDefault="004608A0" w:rsidP="004608A0">
    <w:pPr>
      <w:pStyle w:val="berschrift2"/>
      <w:ind w:right="36"/>
      <w:jc w:val="center"/>
      <w:rPr>
        <w:rFonts w:ascii="Arial" w:eastAsia="Arial" w:hAnsi="Arial" w:cs="Arial"/>
        <w:b/>
        <w:bCs/>
        <w:color w:val="000000"/>
        <w:sz w:val="22"/>
        <w:szCs w:val="22"/>
      </w:rPr>
    </w:pPr>
    <w:r>
      <w:rPr>
        <w:rFonts w:ascii="Arial" w:hAnsi="Arial"/>
        <w:noProof/>
        <w:color w:val="000000"/>
        <w:lang w:val="en-US" w:eastAsia="en-US"/>
      </w:rPr>
      <w:drawing>
        <wp:inline distT="0" distB="0" distL="0" distR="0" wp14:anchorId="27717203" wp14:editId="462FABC4">
          <wp:extent cx="1079500" cy="463550"/>
          <wp:effectExtent l="0" t="0" r="6350" b="0"/>
          <wp:docPr id="1" name="Grafik 1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H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color w:val="000000"/>
      </w:rPr>
      <w:tab/>
    </w:r>
    <w:r>
      <w:rPr>
        <w:rFonts w:ascii="Arial" w:hAnsi="Arial"/>
        <w:b/>
        <w:bCs/>
        <w:color w:val="000000"/>
        <w:sz w:val="28"/>
        <w:szCs w:val="28"/>
      </w:rPr>
      <w:t>TGM – HTBLVA Wien 20</w:t>
    </w:r>
  </w:p>
  <w:p w14:paraId="3257EA16" w14:textId="77777777" w:rsidR="004608A0" w:rsidRDefault="004608A0" w:rsidP="004608A0">
    <w:pPr>
      <w:jc w:val="center"/>
    </w:pPr>
    <w:r>
      <w:t xml:space="preserve">Höhere Lehranstalt für </w:t>
    </w:r>
    <w:r w:rsidR="000F49C5">
      <w:t>Elektronik und technische Informatik</w:t>
    </w:r>
    <w:r>
      <w:tab/>
    </w:r>
  </w:p>
  <w:p w14:paraId="71BC1B51" w14:textId="77777777" w:rsidR="004608A0" w:rsidRDefault="004608A0" w:rsidP="004608A0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Reife- und Diplomprüfung</w:t>
    </w:r>
  </w:p>
  <w:p w14:paraId="5870DDA6" w14:textId="77777777" w:rsidR="004608A0" w:rsidRDefault="004608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98"/>
    <w:rsid w:val="0003514D"/>
    <w:rsid w:val="000F49C5"/>
    <w:rsid w:val="00241A98"/>
    <w:rsid w:val="00350A52"/>
    <w:rsid w:val="00454C58"/>
    <w:rsid w:val="004608A0"/>
    <w:rsid w:val="0065455E"/>
    <w:rsid w:val="00746784"/>
    <w:rsid w:val="00800101"/>
    <w:rsid w:val="00992DD4"/>
    <w:rsid w:val="009A2FCB"/>
    <w:rsid w:val="00AD261C"/>
    <w:rsid w:val="00C7133C"/>
    <w:rsid w:val="00DA0820"/>
    <w:rsid w:val="00DA7DFD"/>
    <w:rsid w:val="00EA1183"/>
    <w:rsid w:val="00F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4209"/>
  <w15:chartTrackingRefBased/>
  <w15:docId w15:val="{05541260-2F36-4DA7-A1D4-882C39A6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08A0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berschrift2">
    <w:name w:val="heading 2"/>
    <w:next w:val="Standard"/>
    <w:link w:val="berschrift2Zchn"/>
    <w:uiPriority w:val="9"/>
    <w:semiHidden/>
    <w:unhideWhenUsed/>
    <w:qFormat/>
    <w:rsid w:val="004608A0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4608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08A0"/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OneDrive\Desktop\Schule\5AHEL\Maturaprojekt\Informationen\Betreeungsprotokolle\Betreuungsprotokol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Betreuungsprotokoll.dotx</Template>
  <TotalTime>0</TotalTime>
  <Pages>1</Pages>
  <Words>136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Dudek</dc:creator>
  <cp:keywords/>
  <dc:description/>
  <cp:lastModifiedBy>Dudek Steven</cp:lastModifiedBy>
  <cp:revision>1</cp:revision>
  <dcterms:created xsi:type="dcterms:W3CDTF">2021-11-11T13:51:00Z</dcterms:created>
  <dcterms:modified xsi:type="dcterms:W3CDTF">2021-11-11T13:59:00Z</dcterms:modified>
</cp:coreProperties>
</file>