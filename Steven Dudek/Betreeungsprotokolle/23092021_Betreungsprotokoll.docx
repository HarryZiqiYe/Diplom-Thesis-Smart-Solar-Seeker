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C3F5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04DC3DF6" w14:textId="61F057FD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1C29DF">
        <w:rPr>
          <w:b/>
          <w:bCs/>
          <w:sz w:val="28"/>
          <w:szCs w:val="28"/>
        </w:rPr>
        <w:t>3</w:t>
      </w:r>
    </w:p>
    <w:p w14:paraId="1041C370" w14:textId="77777777" w:rsidR="004608A0" w:rsidRDefault="004608A0" w:rsidP="004608A0"/>
    <w:p w14:paraId="45F35496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2300E179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73D6B6C5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0F2E9F47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0AA11614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0D8A1FB" w14:textId="2F69C065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1C29DF">
        <w:rPr>
          <w:sz w:val="22"/>
          <w:szCs w:val="22"/>
        </w:rPr>
        <w:t>23</w:t>
      </w:r>
      <w:r w:rsidR="000F49C5">
        <w:rPr>
          <w:color w:val="000000" w:themeColor="text1"/>
          <w:sz w:val="22"/>
          <w:szCs w:val="22"/>
        </w:rPr>
        <w:t>.</w:t>
      </w:r>
      <w:r w:rsidR="001C29DF">
        <w:rPr>
          <w:color w:val="000000" w:themeColor="text1"/>
          <w:sz w:val="22"/>
          <w:szCs w:val="22"/>
        </w:rPr>
        <w:t>09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71CAF42B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12061B99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0F5D675F" w14:textId="77777777" w:rsidR="004608A0" w:rsidRDefault="004608A0" w:rsidP="004608A0">
      <w:pPr>
        <w:rPr>
          <w:sz w:val="22"/>
          <w:szCs w:val="22"/>
        </w:rPr>
      </w:pPr>
    </w:p>
    <w:p w14:paraId="0D535020" w14:textId="792971E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1C29DF">
        <w:rPr>
          <w:sz w:val="22"/>
          <w:szCs w:val="22"/>
        </w:rPr>
        <w:t>Panelmessung, Lastenheft, Blockschaltbild, H-Brücke, Solarzelle, Motoren,</w:t>
      </w:r>
      <w:r w:rsidR="00C65427">
        <w:rPr>
          <w:sz w:val="22"/>
          <w:szCs w:val="22"/>
        </w:rPr>
        <w:t xml:space="preserve"> </w:t>
      </w:r>
      <w:proofErr w:type="spellStart"/>
      <w:r w:rsidR="001C29DF">
        <w:rPr>
          <w:sz w:val="22"/>
          <w:szCs w:val="22"/>
        </w:rPr>
        <w:t>Photodiode</w:t>
      </w:r>
      <w:proofErr w:type="spellEnd"/>
      <w:r w:rsidR="001C29DF">
        <w:rPr>
          <w:sz w:val="22"/>
          <w:szCs w:val="22"/>
        </w:rPr>
        <w:t xml:space="preserve"> und Solarpanel Kennlinien, Simulation</w:t>
      </w:r>
      <w:r w:rsidR="00C65427">
        <w:rPr>
          <w:sz w:val="22"/>
          <w:szCs w:val="22"/>
        </w:rPr>
        <w:t>, Dra</w:t>
      </w:r>
      <w:r w:rsidR="001D09C9">
        <w:rPr>
          <w:sz w:val="22"/>
          <w:szCs w:val="22"/>
        </w:rPr>
        <w:t xml:space="preserve">ußen messen, 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34313D24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35A055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54CC60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0F49C5">
              <w:rPr>
                <w:b/>
                <w:bCs/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gering verzögert / kritisch verzögert</w:t>
            </w:r>
          </w:p>
        </w:tc>
      </w:tr>
    </w:tbl>
    <w:p w14:paraId="600365BE" w14:textId="77777777" w:rsidR="004608A0" w:rsidRDefault="004608A0" w:rsidP="004608A0">
      <w:pPr>
        <w:rPr>
          <w:sz w:val="22"/>
          <w:szCs w:val="22"/>
        </w:rPr>
      </w:pPr>
    </w:p>
    <w:p w14:paraId="7D6317CA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5D94A48E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205459B8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79C550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934CDB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F82946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3963E60C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02A1E9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0A5F16" w14:textId="3A2FD1D1" w:rsidR="004608A0" w:rsidRDefault="001C29DF">
            <w:r>
              <w:t>Messung Panel und Lastenheft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E70A3" w14:textId="32EFD8ED" w:rsidR="004608A0" w:rsidRDefault="001C29DF">
            <w:r>
              <w:t>fertig</w:t>
            </w:r>
          </w:p>
        </w:tc>
      </w:tr>
      <w:tr w:rsidR="001C29DF" w14:paraId="7FFCD89C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7D3A1E" w14:textId="77777777" w:rsidR="001C29DF" w:rsidRDefault="001C29DF" w:rsidP="001C29DF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2B6FFC" w14:textId="248B2BF2" w:rsidR="001C29DF" w:rsidRDefault="001C29DF" w:rsidP="001C29DF">
            <w:r>
              <w:t>Messung Panel und Lastenheft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DD48" w14:textId="5EAA5447" w:rsidR="001C29DF" w:rsidRDefault="001C29DF" w:rsidP="001C29DF">
            <w:r>
              <w:t>fertig</w:t>
            </w:r>
          </w:p>
        </w:tc>
      </w:tr>
      <w:tr w:rsidR="001C29DF" w14:paraId="3A34634C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0EE77D" w14:textId="77777777" w:rsidR="001C29DF" w:rsidRDefault="001C29DF" w:rsidP="001C29DF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D361FB" w14:textId="6EC9BCD7" w:rsidR="001C29DF" w:rsidRDefault="001C29DF" w:rsidP="001C29DF">
            <w:r>
              <w:t>Messung Panel und Lastenheft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29D2C" w14:textId="47700A2C" w:rsidR="001C29DF" w:rsidRDefault="001C29DF" w:rsidP="001C29DF">
            <w:r>
              <w:t>fertig</w:t>
            </w:r>
          </w:p>
        </w:tc>
      </w:tr>
      <w:tr w:rsidR="001C29DF" w14:paraId="2D2F5019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22AF0" w14:textId="77777777" w:rsidR="001C29DF" w:rsidRDefault="001C29DF" w:rsidP="001C29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5E1E0" w14:textId="494B8097" w:rsidR="001C29DF" w:rsidRDefault="001C29DF" w:rsidP="001C29DF">
            <w:r>
              <w:t>Messung Panel und Lastenheft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71A0E" w14:textId="304326C8" w:rsidR="001C29DF" w:rsidRDefault="001C29DF" w:rsidP="001C29DF">
            <w:r>
              <w:t>fertig</w:t>
            </w:r>
          </w:p>
        </w:tc>
      </w:tr>
    </w:tbl>
    <w:p w14:paraId="0B208DBA" w14:textId="77777777" w:rsidR="004608A0" w:rsidRDefault="004608A0" w:rsidP="004608A0">
      <w:pPr>
        <w:jc w:val="center"/>
        <w:rPr>
          <w:sz w:val="22"/>
          <w:szCs w:val="22"/>
        </w:rPr>
      </w:pPr>
    </w:p>
    <w:p w14:paraId="7AE9C659" w14:textId="77777777" w:rsidR="004608A0" w:rsidRDefault="004608A0" w:rsidP="004608A0">
      <w:pPr>
        <w:jc w:val="center"/>
        <w:rPr>
          <w:sz w:val="22"/>
          <w:szCs w:val="22"/>
        </w:rPr>
      </w:pPr>
    </w:p>
    <w:p w14:paraId="756B43DB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2F172EC2" w14:textId="77777777" w:rsidR="004608A0" w:rsidRDefault="004608A0" w:rsidP="004608A0">
      <w:pPr>
        <w:rPr>
          <w:sz w:val="22"/>
          <w:szCs w:val="22"/>
        </w:rPr>
      </w:pPr>
    </w:p>
    <w:p w14:paraId="2769883E" w14:textId="4F5AAC1A" w:rsidR="004608A0" w:rsidRDefault="001C29DF" w:rsidP="004608A0">
      <w:pPr>
        <w:rPr>
          <w:sz w:val="22"/>
          <w:szCs w:val="22"/>
        </w:rPr>
      </w:pPr>
      <w:r>
        <w:rPr>
          <w:sz w:val="22"/>
          <w:szCs w:val="22"/>
        </w:rPr>
        <w:t>Multimeter -&gt; Amperem</w:t>
      </w:r>
      <w:r w:rsidR="00C65427">
        <w:rPr>
          <w:sz w:val="22"/>
          <w:szCs w:val="22"/>
        </w:rPr>
        <w:t>e</w:t>
      </w:r>
      <w:r>
        <w:rPr>
          <w:sz w:val="22"/>
          <w:szCs w:val="22"/>
        </w:rPr>
        <w:t xml:space="preserve">ter kaputt gemacht, Denkfehler beim </w:t>
      </w:r>
      <w:r w:rsidR="00C65427">
        <w:rPr>
          <w:sz w:val="22"/>
          <w:szCs w:val="22"/>
        </w:rPr>
        <w:t>M</w:t>
      </w:r>
      <w:r>
        <w:rPr>
          <w:sz w:val="22"/>
          <w:szCs w:val="22"/>
        </w:rPr>
        <w:t>essen</w:t>
      </w:r>
      <w:r w:rsidR="00C65427">
        <w:rPr>
          <w:sz w:val="22"/>
          <w:szCs w:val="22"/>
        </w:rPr>
        <w:t>, Panel drinnen gemessen</w:t>
      </w:r>
    </w:p>
    <w:p w14:paraId="169C7C1B" w14:textId="77777777" w:rsidR="004608A0" w:rsidRDefault="004608A0" w:rsidP="004608A0">
      <w:pPr>
        <w:rPr>
          <w:sz w:val="22"/>
          <w:szCs w:val="22"/>
        </w:rPr>
      </w:pPr>
    </w:p>
    <w:p w14:paraId="0C51D986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3B12A89F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46E26BCF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DBA56A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65C28D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E57C67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53CC7164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4ECFB8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83B8C9" w14:textId="05B7D2E3" w:rsidR="004608A0" w:rsidRDefault="001C29DF">
            <w:r>
              <w:t>Blockschaltbild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4C312" w14:textId="39C23CDD" w:rsidR="004608A0" w:rsidRDefault="001C29DF">
            <w:r>
              <w:t>Fertigstellen für Präsentation</w:t>
            </w:r>
          </w:p>
        </w:tc>
      </w:tr>
      <w:tr w:rsidR="004608A0" w14:paraId="524AC9E4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6D9B9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B8A97" w14:textId="1C8C67C4" w:rsidR="004608A0" w:rsidRDefault="001C29DF">
            <w:r>
              <w:t xml:space="preserve">H-Brücke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8A6A" w14:textId="28CE534D" w:rsidR="004608A0" w:rsidRDefault="001C29DF">
            <w:r>
              <w:t>Funktion wissen</w:t>
            </w:r>
          </w:p>
        </w:tc>
      </w:tr>
      <w:tr w:rsidR="004608A0" w14:paraId="2D03F8A0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01150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4E99A" w14:textId="1EE2FEB4" w:rsidR="004608A0" w:rsidRDefault="001C29DF">
            <w:r>
              <w:t>Solarzelle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293FB" w14:textId="47381A3E" w:rsidR="004608A0" w:rsidRDefault="001C29DF">
            <w:r>
              <w:t>Funktion wissen</w:t>
            </w:r>
          </w:p>
        </w:tc>
      </w:tr>
      <w:tr w:rsidR="00F41D77" w14:paraId="739BA396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5CFF2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724C5" w14:textId="6BA5C16D" w:rsidR="00F41D77" w:rsidRDefault="001C29DF">
            <w:r>
              <w:t>Motoren Recherche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A79B4" w14:textId="2C7A2392" w:rsidR="00F41D77" w:rsidRDefault="001C29DF">
            <w:r>
              <w:t>Fertig raussuchen</w:t>
            </w:r>
          </w:p>
        </w:tc>
      </w:tr>
    </w:tbl>
    <w:p w14:paraId="34DFB059" w14:textId="77777777" w:rsidR="004608A0" w:rsidRDefault="004608A0" w:rsidP="004608A0">
      <w:pPr>
        <w:rPr>
          <w:sz w:val="22"/>
          <w:szCs w:val="22"/>
        </w:rPr>
      </w:pPr>
    </w:p>
    <w:p w14:paraId="047D0DBE" w14:textId="77777777" w:rsidR="004608A0" w:rsidRDefault="004608A0" w:rsidP="004608A0">
      <w:pPr>
        <w:jc w:val="center"/>
        <w:rPr>
          <w:sz w:val="22"/>
          <w:szCs w:val="22"/>
        </w:rPr>
      </w:pPr>
    </w:p>
    <w:p w14:paraId="4C84E978" w14:textId="77777777" w:rsidR="004608A0" w:rsidRDefault="004608A0" w:rsidP="004608A0">
      <w:pPr>
        <w:jc w:val="center"/>
      </w:pPr>
    </w:p>
    <w:p w14:paraId="21FD8A52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50A7" w14:textId="77777777" w:rsidR="004E56FD" w:rsidRDefault="004E56FD" w:rsidP="004608A0">
      <w:r>
        <w:separator/>
      </w:r>
    </w:p>
  </w:endnote>
  <w:endnote w:type="continuationSeparator" w:id="0">
    <w:p w14:paraId="79C6C35D" w14:textId="77777777" w:rsidR="004E56FD" w:rsidRDefault="004E56FD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71F3" w14:textId="77777777" w:rsidR="004E56FD" w:rsidRDefault="004E56FD" w:rsidP="004608A0">
      <w:r>
        <w:separator/>
      </w:r>
    </w:p>
  </w:footnote>
  <w:footnote w:type="continuationSeparator" w:id="0">
    <w:p w14:paraId="2AA77518" w14:textId="77777777" w:rsidR="004E56FD" w:rsidRDefault="004E56FD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59A9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30DDA147" wp14:editId="4180F9E2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6A3F94AA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243729A8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7345DB15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DF"/>
    <w:rsid w:val="0003514D"/>
    <w:rsid w:val="000F49C5"/>
    <w:rsid w:val="001C29DF"/>
    <w:rsid w:val="001D09C9"/>
    <w:rsid w:val="00454C58"/>
    <w:rsid w:val="004608A0"/>
    <w:rsid w:val="004E56FD"/>
    <w:rsid w:val="0065455E"/>
    <w:rsid w:val="00746784"/>
    <w:rsid w:val="00800101"/>
    <w:rsid w:val="00992DD4"/>
    <w:rsid w:val="009A2FCB"/>
    <w:rsid w:val="00AD261C"/>
    <w:rsid w:val="00C65427"/>
    <w:rsid w:val="00C7133C"/>
    <w:rsid w:val="00DA0820"/>
    <w:rsid w:val="00DA7DFD"/>
    <w:rsid w:val="00EA1183"/>
    <w:rsid w:val="00F4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CD29"/>
  <w15:chartTrackingRefBased/>
  <w15:docId w15:val="{5D24C75E-914E-4CC6-87A5-31191B83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2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Steven Dudek</cp:lastModifiedBy>
  <cp:revision>2</cp:revision>
  <dcterms:created xsi:type="dcterms:W3CDTF">2021-09-23T13:46:00Z</dcterms:created>
  <dcterms:modified xsi:type="dcterms:W3CDTF">2021-09-23T14:02:00Z</dcterms:modified>
</cp:coreProperties>
</file>