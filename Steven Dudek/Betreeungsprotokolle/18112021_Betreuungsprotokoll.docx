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0391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6B84B3FB" w14:textId="478B80D4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557E06">
        <w:rPr>
          <w:b/>
          <w:bCs/>
          <w:sz w:val="28"/>
          <w:szCs w:val="28"/>
        </w:rPr>
        <w:t>10</w:t>
      </w:r>
    </w:p>
    <w:p w14:paraId="5CF98A02" w14:textId="77777777" w:rsidR="004608A0" w:rsidRDefault="004608A0" w:rsidP="004608A0"/>
    <w:p w14:paraId="6C30693B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1841FBF7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366BEC34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65514694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7A0D84BD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AA32DB" w14:textId="5233403A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557E06">
        <w:rPr>
          <w:sz w:val="22"/>
          <w:szCs w:val="22"/>
        </w:rPr>
        <w:t>18</w:t>
      </w:r>
      <w:r w:rsidR="000F49C5">
        <w:rPr>
          <w:color w:val="000000" w:themeColor="text1"/>
          <w:sz w:val="22"/>
          <w:szCs w:val="22"/>
        </w:rPr>
        <w:t>.</w:t>
      </w:r>
      <w:r w:rsidR="00557E06">
        <w:rPr>
          <w:color w:val="000000" w:themeColor="text1"/>
          <w:sz w:val="22"/>
          <w:szCs w:val="22"/>
        </w:rPr>
        <w:t>11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636DE07C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0949E8AA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736F7FA5" w14:textId="77777777" w:rsidR="004608A0" w:rsidRDefault="004608A0" w:rsidP="004608A0">
      <w:pPr>
        <w:rPr>
          <w:sz w:val="22"/>
          <w:szCs w:val="22"/>
        </w:rPr>
      </w:pPr>
    </w:p>
    <w:p w14:paraId="1780DE7F" w14:textId="35AFCEBE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proofErr w:type="spellStart"/>
      <w:r w:rsidR="00557E06">
        <w:rPr>
          <w:sz w:val="22"/>
          <w:szCs w:val="22"/>
        </w:rPr>
        <w:t>StepDown</w:t>
      </w:r>
      <w:proofErr w:type="spellEnd"/>
      <w:r w:rsidR="00557E06">
        <w:rPr>
          <w:sz w:val="22"/>
          <w:szCs w:val="22"/>
        </w:rPr>
        <w:t>, Motor und Stromsensor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239982DE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E463DC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7D1D3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557E06">
              <w:rPr>
                <w:i/>
                <w:sz w:val="22"/>
                <w:szCs w:val="22"/>
              </w:rPr>
              <w:t xml:space="preserve">on time </w:t>
            </w:r>
            <w:r>
              <w:rPr>
                <w:i/>
                <w:sz w:val="22"/>
                <w:szCs w:val="22"/>
              </w:rPr>
              <w:t xml:space="preserve">/ </w:t>
            </w:r>
            <w:r w:rsidRPr="00557E06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533E31C0" w14:textId="77777777" w:rsidR="004608A0" w:rsidRDefault="004608A0" w:rsidP="004608A0">
      <w:pPr>
        <w:rPr>
          <w:sz w:val="22"/>
          <w:szCs w:val="22"/>
        </w:rPr>
      </w:pPr>
    </w:p>
    <w:p w14:paraId="140767F2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7B2B768B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671E967D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6FA536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21E60D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836DF7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64CE3D15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80199F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63A4EE" w14:textId="67CDF237" w:rsidR="004608A0" w:rsidRDefault="00557E06">
            <w:r>
              <w:t>Regelung Stromsensor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BB12D5" w14:textId="77BB6AA9" w:rsidR="004608A0" w:rsidRDefault="00557E06">
            <w:r>
              <w:t>tlw. fertig</w:t>
            </w:r>
          </w:p>
        </w:tc>
      </w:tr>
      <w:tr w:rsidR="004608A0" w14:paraId="6D96EC1E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0A4850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84FE4D" w14:textId="5C6A2A3D" w:rsidR="004608A0" w:rsidRDefault="00557E06">
            <w:proofErr w:type="spellStart"/>
            <w:r>
              <w:t>StepDown</w:t>
            </w:r>
            <w:proofErr w:type="spellEnd"/>
            <w:r>
              <w:t xml:space="preserve"> aufgebaut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CB6A0" w14:textId="3EECF619" w:rsidR="004608A0" w:rsidRDefault="00557E06">
            <w:r>
              <w:t>fertig</w:t>
            </w:r>
          </w:p>
        </w:tc>
      </w:tr>
      <w:tr w:rsidR="004608A0" w14:paraId="31489B92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1ED2C7D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D09F57" w14:textId="77A74979" w:rsidR="004608A0" w:rsidRDefault="00557E06">
            <w:r>
              <w:t xml:space="preserve">Stromsensor bestellt und </w:t>
            </w:r>
            <w:proofErr w:type="spellStart"/>
            <w:r>
              <w:t>regelung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D7D9B" w14:textId="03B57DAE" w:rsidR="00F41D77" w:rsidRDefault="00557E06">
            <w:r>
              <w:t>fertig</w:t>
            </w:r>
          </w:p>
        </w:tc>
      </w:tr>
      <w:tr w:rsidR="00F41D77" w14:paraId="51B25488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4F7F8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9CD53" w14:textId="5DE5A94D" w:rsidR="00F41D77" w:rsidRDefault="00557E06">
            <w:r>
              <w:t>(Corona)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8FAB" w14:textId="77777777" w:rsidR="00F41D77" w:rsidRDefault="00F41D77"/>
        </w:tc>
      </w:tr>
    </w:tbl>
    <w:p w14:paraId="4161D533" w14:textId="77777777" w:rsidR="004608A0" w:rsidRDefault="004608A0" w:rsidP="004608A0">
      <w:pPr>
        <w:jc w:val="center"/>
        <w:rPr>
          <w:sz w:val="22"/>
          <w:szCs w:val="22"/>
        </w:rPr>
      </w:pPr>
    </w:p>
    <w:p w14:paraId="613CDFAA" w14:textId="77777777" w:rsidR="004608A0" w:rsidRDefault="004608A0" w:rsidP="004608A0">
      <w:pPr>
        <w:jc w:val="center"/>
        <w:rPr>
          <w:sz w:val="22"/>
          <w:szCs w:val="22"/>
        </w:rPr>
      </w:pPr>
    </w:p>
    <w:p w14:paraId="775D6A4D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55C3FB3D" w14:textId="77777777" w:rsidR="004608A0" w:rsidRDefault="004608A0" w:rsidP="004608A0">
      <w:pPr>
        <w:rPr>
          <w:sz w:val="22"/>
          <w:szCs w:val="22"/>
        </w:rPr>
      </w:pPr>
    </w:p>
    <w:p w14:paraId="5A8A4952" w14:textId="2D0F80CD" w:rsidR="004608A0" w:rsidRDefault="00557E06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Doppelseitiger Print, GND Verbindung </w:t>
      </w:r>
      <w:proofErr w:type="spellStart"/>
      <w:r>
        <w:rPr>
          <w:sz w:val="22"/>
          <w:szCs w:val="22"/>
        </w:rPr>
        <w:t>StepDown</w:t>
      </w:r>
      <w:proofErr w:type="spellEnd"/>
    </w:p>
    <w:p w14:paraId="062BB9CA" w14:textId="77777777" w:rsidR="004608A0" w:rsidRDefault="004608A0" w:rsidP="004608A0">
      <w:pPr>
        <w:rPr>
          <w:sz w:val="22"/>
          <w:szCs w:val="22"/>
        </w:rPr>
      </w:pPr>
    </w:p>
    <w:p w14:paraId="56833C8B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03B68940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404E3357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BC0D2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5268A4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8527A1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1D22E648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146102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DA3962" w14:textId="0D699E79" w:rsidR="004608A0" w:rsidRDefault="00557E06">
            <w:r>
              <w:t>Drehung des Solarpanel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2C29" w14:textId="77777777" w:rsidR="004608A0" w:rsidRDefault="004608A0"/>
        </w:tc>
      </w:tr>
      <w:tr w:rsidR="004608A0" w14:paraId="40BEFA72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91346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54A55" w14:textId="61DEAD46" w:rsidR="004608A0" w:rsidRDefault="00557E06">
            <w:r>
              <w:t>Verläufe anschauen und PCB USB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79EB" w14:textId="77777777" w:rsidR="004608A0" w:rsidRDefault="004608A0"/>
        </w:tc>
      </w:tr>
      <w:tr w:rsidR="004608A0" w14:paraId="38E405DA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ACB97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5A70" w14:textId="72D62C86" w:rsidR="004608A0" w:rsidRDefault="00557E06">
            <w:r>
              <w:t>Stromsensor testen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5AD1" w14:textId="77777777" w:rsidR="004608A0" w:rsidRDefault="004608A0"/>
        </w:tc>
      </w:tr>
      <w:tr w:rsidR="00F41D77" w14:paraId="1BD0EE9C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154D6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6B02" w14:textId="581F8CF7" w:rsidR="00F41D77" w:rsidRDefault="00557E06">
            <w:r>
              <w:t>(Corona)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620B1" w14:textId="77777777" w:rsidR="00F41D77" w:rsidRDefault="00F41D77"/>
        </w:tc>
      </w:tr>
    </w:tbl>
    <w:p w14:paraId="395E9503" w14:textId="77777777" w:rsidR="004608A0" w:rsidRDefault="004608A0" w:rsidP="004608A0">
      <w:pPr>
        <w:rPr>
          <w:sz w:val="22"/>
          <w:szCs w:val="22"/>
        </w:rPr>
      </w:pPr>
    </w:p>
    <w:p w14:paraId="7C8772B9" w14:textId="77777777" w:rsidR="004608A0" w:rsidRDefault="004608A0" w:rsidP="004608A0">
      <w:pPr>
        <w:jc w:val="center"/>
        <w:rPr>
          <w:sz w:val="22"/>
          <w:szCs w:val="22"/>
        </w:rPr>
      </w:pPr>
    </w:p>
    <w:p w14:paraId="73490CDA" w14:textId="77777777" w:rsidR="004608A0" w:rsidRDefault="004608A0" w:rsidP="004608A0">
      <w:pPr>
        <w:jc w:val="center"/>
      </w:pPr>
    </w:p>
    <w:p w14:paraId="547F0BE4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BE28A" w14:textId="77777777" w:rsidR="0025361C" w:rsidRDefault="0025361C" w:rsidP="004608A0">
      <w:r>
        <w:separator/>
      </w:r>
    </w:p>
  </w:endnote>
  <w:endnote w:type="continuationSeparator" w:id="0">
    <w:p w14:paraId="5EC33068" w14:textId="77777777" w:rsidR="0025361C" w:rsidRDefault="0025361C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44BA" w14:textId="77777777" w:rsidR="0025361C" w:rsidRDefault="0025361C" w:rsidP="004608A0">
      <w:r>
        <w:separator/>
      </w:r>
    </w:p>
  </w:footnote>
  <w:footnote w:type="continuationSeparator" w:id="0">
    <w:p w14:paraId="6343680D" w14:textId="77777777" w:rsidR="0025361C" w:rsidRDefault="0025361C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A401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13F1DE70" wp14:editId="40EF28AF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41D8A5E3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2F60C21E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2E03CBC5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06"/>
    <w:rsid w:val="0003514D"/>
    <w:rsid w:val="000F49C5"/>
    <w:rsid w:val="0025361C"/>
    <w:rsid w:val="00454C58"/>
    <w:rsid w:val="004608A0"/>
    <w:rsid w:val="00557E06"/>
    <w:rsid w:val="0065455E"/>
    <w:rsid w:val="00746784"/>
    <w:rsid w:val="00800101"/>
    <w:rsid w:val="00992DD4"/>
    <w:rsid w:val="009A2FCB"/>
    <w:rsid w:val="00AD261C"/>
    <w:rsid w:val="00C7133C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5E57"/>
  <w15:chartTrackingRefBased/>
  <w15:docId w15:val="{C6699696-2C87-4DBF-B765-0E3FF1E6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2021-11-18T14:55:00Z</dcterms:created>
  <dcterms:modified xsi:type="dcterms:W3CDTF">2021-11-18T14:59:00Z</dcterms:modified>
</cp:coreProperties>
</file>