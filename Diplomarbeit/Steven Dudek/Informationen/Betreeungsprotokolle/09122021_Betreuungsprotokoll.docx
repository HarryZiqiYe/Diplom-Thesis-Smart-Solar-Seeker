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6C85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4E7CEC2E" w14:textId="0AD2E30D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EF32B7">
        <w:rPr>
          <w:b/>
          <w:bCs/>
          <w:sz w:val="28"/>
          <w:szCs w:val="28"/>
        </w:rPr>
        <w:t>13</w:t>
      </w:r>
    </w:p>
    <w:p w14:paraId="297D6D97" w14:textId="77777777" w:rsidR="004608A0" w:rsidRDefault="004608A0" w:rsidP="004608A0"/>
    <w:p w14:paraId="4BE21245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3AE3C7CB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4F7491B5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4606BA39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0B230503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983F192" w14:textId="61D91B3B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EF32B7">
        <w:rPr>
          <w:sz w:val="22"/>
          <w:szCs w:val="22"/>
        </w:rPr>
        <w:t>09</w:t>
      </w:r>
      <w:r w:rsidR="000F49C5">
        <w:rPr>
          <w:color w:val="000000" w:themeColor="text1"/>
          <w:sz w:val="22"/>
          <w:szCs w:val="22"/>
        </w:rPr>
        <w:t>.</w:t>
      </w:r>
      <w:r w:rsidR="00EF32B7">
        <w:rPr>
          <w:color w:val="000000" w:themeColor="text1"/>
          <w:sz w:val="22"/>
          <w:szCs w:val="22"/>
        </w:rPr>
        <w:t>12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35D751B2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2065E378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7FD44935" w14:textId="77777777" w:rsidR="004608A0" w:rsidRDefault="004608A0" w:rsidP="004608A0">
      <w:pPr>
        <w:rPr>
          <w:sz w:val="22"/>
          <w:szCs w:val="22"/>
        </w:rPr>
      </w:pPr>
    </w:p>
    <w:p w14:paraId="0E09758F" w14:textId="7556A875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EF32B7">
        <w:rPr>
          <w:sz w:val="22"/>
          <w:szCs w:val="22"/>
        </w:rPr>
        <w:t>Derzeitiger Stand, Noten und weitere Schritte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66099B57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EFB9CE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7D8EB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EF32B7">
              <w:rPr>
                <w:i/>
                <w:sz w:val="22"/>
                <w:szCs w:val="22"/>
              </w:rPr>
              <w:t xml:space="preserve">on time </w:t>
            </w:r>
            <w:r>
              <w:rPr>
                <w:i/>
                <w:sz w:val="22"/>
                <w:szCs w:val="22"/>
              </w:rPr>
              <w:t xml:space="preserve">/ </w:t>
            </w:r>
            <w:r w:rsidRPr="00EF32B7">
              <w:rPr>
                <w:b/>
                <w:bCs/>
                <w:i/>
                <w:sz w:val="22"/>
                <w:szCs w:val="22"/>
              </w:rPr>
              <w:t xml:space="preserve">gering verzögert </w:t>
            </w:r>
            <w:r>
              <w:rPr>
                <w:i/>
                <w:sz w:val="22"/>
                <w:szCs w:val="22"/>
              </w:rPr>
              <w:t>/ kritisch verzögert</w:t>
            </w:r>
          </w:p>
        </w:tc>
      </w:tr>
    </w:tbl>
    <w:p w14:paraId="19994EFF" w14:textId="77777777" w:rsidR="004608A0" w:rsidRDefault="004608A0" w:rsidP="004608A0">
      <w:pPr>
        <w:rPr>
          <w:sz w:val="22"/>
          <w:szCs w:val="22"/>
        </w:rPr>
      </w:pPr>
    </w:p>
    <w:p w14:paraId="29783FD0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0534EABA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5FE1903A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1DA514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52E35B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E8F3E7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1076A8F0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66DA75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D7AF17" w14:textId="3827106C" w:rsidR="004608A0" w:rsidRDefault="00EF32B7">
            <w:r>
              <w:t xml:space="preserve">Mechanik + </w:t>
            </w:r>
            <w:proofErr w:type="spellStart"/>
            <w:r>
              <w:t>Problemstelung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4F778" w14:textId="61105E81" w:rsidR="004608A0" w:rsidRDefault="00EF32B7">
            <w:r>
              <w:t>tlw. fertig</w:t>
            </w:r>
          </w:p>
        </w:tc>
      </w:tr>
      <w:tr w:rsidR="00EF32B7" w14:paraId="6A0FFBFA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3BB9B5" w14:textId="77777777" w:rsidR="00EF32B7" w:rsidRDefault="00EF32B7" w:rsidP="00EF32B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502947" w14:textId="61E84F31" w:rsidR="00EF32B7" w:rsidRDefault="00EF32B7" w:rsidP="00EF32B7">
            <w:r>
              <w:t>Entwicklerboard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C3813" w14:textId="4B75A583" w:rsidR="00EF32B7" w:rsidRDefault="00EF32B7" w:rsidP="00EF32B7">
            <w:r>
              <w:t>In Arbeit</w:t>
            </w:r>
          </w:p>
        </w:tc>
      </w:tr>
      <w:tr w:rsidR="00EF32B7" w14:paraId="18B9E121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42A62D" w14:textId="77777777" w:rsidR="00EF32B7" w:rsidRDefault="00EF32B7" w:rsidP="00EF32B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EDC598" w14:textId="206821C4" w:rsidR="00EF32B7" w:rsidRDefault="00EF32B7" w:rsidP="00EF32B7">
            <w:proofErr w:type="gramStart"/>
            <w:r>
              <w:t>Software Regelung</w:t>
            </w:r>
            <w:proofErr w:type="gram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2295F" w14:textId="67A227E5" w:rsidR="00EF32B7" w:rsidRDefault="00EF32B7" w:rsidP="00EF32B7">
            <w:r>
              <w:t>In Arbeit</w:t>
            </w:r>
          </w:p>
        </w:tc>
      </w:tr>
      <w:tr w:rsidR="00EF32B7" w14:paraId="1CA54607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E6AA2" w14:textId="77777777" w:rsidR="00EF32B7" w:rsidRDefault="00EF32B7" w:rsidP="00EF32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D92CF" w14:textId="2D097D75" w:rsidR="00EF32B7" w:rsidRDefault="00EF32B7" w:rsidP="00EF32B7">
            <w:r>
              <w:t xml:space="preserve">Mechanik + </w:t>
            </w:r>
            <w:proofErr w:type="spellStart"/>
            <w:r>
              <w:t>Problemstelung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5CD63" w14:textId="33E9D5B4" w:rsidR="00EF32B7" w:rsidRDefault="00EF32B7" w:rsidP="00EF32B7">
            <w:r>
              <w:t>tlw. fertig</w:t>
            </w:r>
          </w:p>
        </w:tc>
      </w:tr>
    </w:tbl>
    <w:p w14:paraId="0B7C4626" w14:textId="77777777" w:rsidR="004608A0" w:rsidRDefault="004608A0" w:rsidP="004608A0">
      <w:pPr>
        <w:jc w:val="center"/>
        <w:rPr>
          <w:sz w:val="22"/>
          <w:szCs w:val="22"/>
        </w:rPr>
      </w:pPr>
    </w:p>
    <w:p w14:paraId="399BDDD9" w14:textId="77777777" w:rsidR="004608A0" w:rsidRDefault="004608A0" w:rsidP="004608A0">
      <w:pPr>
        <w:jc w:val="center"/>
        <w:rPr>
          <w:sz w:val="22"/>
          <w:szCs w:val="22"/>
        </w:rPr>
      </w:pPr>
    </w:p>
    <w:p w14:paraId="2B9A9098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63A9EAFD" w14:textId="6D2F0436" w:rsidR="004608A0" w:rsidRDefault="00EF32B7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Implementierung von Modulen in </w:t>
      </w:r>
      <w:proofErr w:type="spellStart"/>
      <w:r>
        <w:rPr>
          <w:sz w:val="22"/>
          <w:szCs w:val="22"/>
        </w:rPr>
        <w:t>kicad</w:t>
      </w:r>
      <w:proofErr w:type="spellEnd"/>
    </w:p>
    <w:p w14:paraId="08A8C89A" w14:textId="77777777" w:rsidR="004608A0" w:rsidRDefault="004608A0" w:rsidP="004608A0">
      <w:pPr>
        <w:rPr>
          <w:sz w:val="22"/>
          <w:szCs w:val="22"/>
        </w:rPr>
      </w:pPr>
    </w:p>
    <w:p w14:paraId="4E246382" w14:textId="77777777" w:rsidR="004608A0" w:rsidRDefault="004608A0" w:rsidP="004608A0">
      <w:pPr>
        <w:rPr>
          <w:sz w:val="22"/>
          <w:szCs w:val="22"/>
        </w:rPr>
      </w:pPr>
    </w:p>
    <w:p w14:paraId="650A4878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568B000E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6922513B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8DF879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81F633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CEDDDE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02943A3C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933E7D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D13D7D" w14:textId="55B4D5B7" w:rsidR="004608A0" w:rsidRDefault="00EF32B7">
            <w:r>
              <w:t>Fertiges Gerüst + Beide Motoren ansteuern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DCD3" w14:textId="77777777" w:rsidR="004608A0" w:rsidRDefault="004608A0"/>
        </w:tc>
      </w:tr>
      <w:tr w:rsidR="004608A0" w14:paraId="77C0ABBC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AD063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92F78" w14:textId="590B8B48" w:rsidR="004608A0" w:rsidRDefault="00EF32B7">
            <w:r>
              <w:t>Entwicklerboard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F06B2" w14:textId="7CC899D7" w:rsidR="004608A0" w:rsidRDefault="00EF32B7">
            <w:r>
              <w:t>2 Wochen Zeit</w:t>
            </w:r>
          </w:p>
        </w:tc>
      </w:tr>
      <w:tr w:rsidR="004608A0" w14:paraId="3CAB8EBC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939AB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61E06" w14:textId="449BBBDF" w:rsidR="004608A0" w:rsidRDefault="00EF32B7">
            <w:r>
              <w:t>Regelung Software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AC245" w14:textId="396F51D6" w:rsidR="004608A0" w:rsidRDefault="00EF32B7">
            <w:r>
              <w:t xml:space="preserve">2 Wochen Zeit </w:t>
            </w:r>
          </w:p>
        </w:tc>
      </w:tr>
      <w:tr w:rsidR="00F41D77" w14:paraId="0F01DB5D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F8895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77E24" w14:textId="060CA0E0" w:rsidR="00F41D77" w:rsidRDefault="00EF32B7">
            <w:r>
              <w:t>Fertiges Gerüst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05E5" w14:textId="77777777" w:rsidR="00F41D77" w:rsidRDefault="00F41D77"/>
        </w:tc>
      </w:tr>
    </w:tbl>
    <w:p w14:paraId="554948F7" w14:textId="77777777" w:rsidR="004608A0" w:rsidRDefault="004608A0" w:rsidP="004608A0">
      <w:pPr>
        <w:rPr>
          <w:sz w:val="22"/>
          <w:szCs w:val="22"/>
        </w:rPr>
      </w:pPr>
    </w:p>
    <w:p w14:paraId="7780FED3" w14:textId="77777777" w:rsidR="004608A0" w:rsidRDefault="004608A0" w:rsidP="004608A0">
      <w:pPr>
        <w:jc w:val="center"/>
        <w:rPr>
          <w:sz w:val="22"/>
          <w:szCs w:val="22"/>
        </w:rPr>
      </w:pPr>
    </w:p>
    <w:p w14:paraId="2ABCCF5A" w14:textId="77777777" w:rsidR="004608A0" w:rsidRDefault="004608A0" w:rsidP="004608A0">
      <w:pPr>
        <w:jc w:val="center"/>
      </w:pPr>
    </w:p>
    <w:p w14:paraId="286B7C59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1D8EA" w14:textId="77777777" w:rsidR="00DE6DDA" w:rsidRDefault="00DE6DDA" w:rsidP="004608A0">
      <w:r>
        <w:separator/>
      </w:r>
    </w:p>
  </w:endnote>
  <w:endnote w:type="continuationSeparator" w:id="0">
    <w:p w14:paraId="011FC4E3" w14:textId="77777777" w:rsidR="00DE6DDA" w:rsidRDefault="00DE6DDA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FF23" w14:textId="77777777" w:rsidR="00DE6DDA" w:rsidRDefault="00DE6DDA" w:rsidP="004608A0">
      <w:r>
        <w:separator/>
      </w:r>
    </w:p>
  </w:footnote>
  <w:footnote w:type="continuationSeparator" w:id="0">
    <w:p w14:paraId="707214AC" w14:textId="77777777" w:rsidR="00DE6DDA" w:rsidRDefault="00DE6DDA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40F9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25A175F8" wp14:editId="3E3770ED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29596DD2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66D6D133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5A248F68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B7"/>
    <w:rsid w:val="0003514D"/>
    <w:rsid w:val="000F49C5"/>
    <w:rsid w:val="00454C58"/>
    <w:rsid w:val="004608A0"/>
    <w:rsid w:val="0065455E"/>
    <w:rsid w:val="00746784"/>
    <w:rsid w:val="00800101"/>
    <w:rsid w:val="00992DD4"/>
    <w:rsid w:val="009A2FCB"/>
    <w:rsid w:val="00AD261C"/>
    <w:rsid w:val="00C7133C"/>
    <w:rsid w:val="00DA0820"/>
    <w:rsid w:val="00DA7DFD"/>
    <w:rsid w:val="00DE6DDA"/>
    <w:rsid w:val="00EA1183"/>
    <w:rsid w:val="00EF32B7"/>
    <w:rsid w:val="00F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EEB9"/>
  <w15:chartTrackingRefBased/>
  <w15:docId w15:val="{4659384E-06BD-4300-BDD4-5F161194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1</cp:revision>
  <dcterms:created xsi:type="dcterms:W3CDTF">2021-12-09T14:36:00Z</dcterms:created>
  <dcterms:modified xsi:type="dcterms:W3CDTF">2021-12-09T14:41:00Z</dcterms:modified>
</cp:coreProperties>
</file>