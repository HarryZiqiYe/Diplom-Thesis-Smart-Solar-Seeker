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7BE1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652C2441" w14:textId="11B6AE89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5000B5">
        <w:rPr>
          <w:b/>
          <w:bCs/>
          <w:sz w:val="28"/>
          <w:szCs w:val="28"/>
        </w:rPr>
        <w:t>11</w:t>
      </w:r>
    </w:p>
    <w:p w14:paraId="6977B052" w14:textId="77777777" w:rsidR="004608A0" w:rsidRDefault="004608A0" w:rsidP="004608A0"/>
    <w:p w14:paraId="2FB42A68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2DCBB1D9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7A72920B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1859A363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41DDDC50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759D09C" w14:textId="551051B4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5000B5">
        <w:rPr>
          <w:sz w:val="22"/>
          <w:szCs w:val="22"/>
        </w:rPr>
        <w:t>25</w:t>
      </w:r>
      <w:r w:rsidR="000F49C5">
        <w:rPr>
          <w:color w:val="000000" w:themeColor="text1"/>
          <w:sz w:val="22"/>
          <w:szCs w:val="22"/>
        </w:rPr>
        <w:t>.</w:t>
      </w:r>
      <w:r w:rsidR="005000B5">
        <w:rPr>
          <w:color w:val="000000" w:themeColor="text1"/>
          <w:sz w:val="22"/>
          <w:szCs w:val="22"/>
        </w:rPr>
        <w:t>11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4BA4F1EC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11E1D150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1F27B717" w14:textId="77777777" w:rsidR="004608A0" w:rsidRDefault="004608A0" w:rsidP="004608A0">
      <w:pPr>
        <w:rPr>
          <w:sz w:val="22"/>
          <w:szCs w:val="22"/>
        </w:rPr>
      </w:pPr>
    </w:p>
    <w:p w14:paraId="51A7BCB4" w14:textId="5275EB0E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5000B5">
        <w:rPr>
          <w:sz w:val="22"/>
          <w:szCs w:val="22"/>
        </w:rPr>
        <w:t xml:space="preserve">Mechanik, Motor, </w:t>
      </w:r>
      <w:proofErr w:type="spellStart"/>
      <w:r w:rsidR="005000B5">
        <w:rPr>
          <w:sz w:val="22"/>
          <w:szCs w:val="22"/>
        </w:rPr>
        <w:t>StepDown</w:t>
      </w:r>
      <w:proofErr w:type="spellEnd"/>
      <w:r w:rsidR="005000B5">
        <w:rPr>
          <w:sz w:val="22"/>
          <w:szCs w:val="22"/>
        </w:rPr>
        <w:t xml:space="preserve"> 3,3V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3A8D5331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FF2CF1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6BF471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5000B5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5000B5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5ABD44DC" w14:textId="77777777" w:rsidR="004608A0" w:rsidRDefault="004608A0" w:rsidP="004608A0">
      <w:pPr>
        <w:rPr>
          <w:sz w:val="22"/>
          <w:szCs w:val="22"/>
        </w:rPr>
      </w:pPr>
    </w:p>
    <w:p w14:paraId="2A077F65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7CAF0680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3023C77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996145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358F2C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C27589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3FDC887B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8BB28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20E8F0" w14:textId="6075BBC1" w:rsidR="004608A0" w:rsidRDefault="005000B5">
            <w:r>
              <w:t>H-Brücke mit Motor, Stromsensor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51F3F" w14:textId="55DE1347" w:rsidR="004608A0" w:rsidRDefault="005000B5">
            <w:r>
              <w:t>fertig</w:t>
            </w:r>
          </w:p>
        </w:tc>
      </w:tr>
      <w:tr w:rsidR="004608A0" w14:paraId="34AEF5B8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6CB34C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273192" w14:textId="7BEB715E" w:rsidR="004608A0" w:rsidRDefault="005000B5">
            <w:proofErr w:type="spellStart"/>
            <w:r>
              <w:t>Step</w:t>
            </w:r>
            <w:proofErr w:type="spellEnd"/>
            <w:r>
              <w:t xml:space="preserve"> Down 3,3V 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5620B" w14:textId="51384D87" w:rsidR="004608A0" w:rsidRDefault="005000B5">
            <w:r>
              <w:t>Nicht fertig</w:t>
            </w:r>
          </w:p>
        </w:tc>
      </w:tr>
      <w:tr w:rsidR="004608A0" w14:paraId="5198008D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1576C0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797499" w14:textId="19326315" w:rsidR="004608A0" w:rsidRDefault="005000B5">
            <w:r>
              <w:t>Stromsensor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AEB0C" w14:textId="64BA0334" w:rsidR="00F41D77" w:rsidRDefault="005000B5">
            <w:r>
              <w:t>fertig</w:t>
            </w:r>
          </w:p>
        </w:tc>
      </w:tr>
      <w:tr w:rsidR="00F41D77" w14:paraId="5473E975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A0F37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6A3B2" w14:textId="34BAC64C" w:rsidR="00F41D77" w:rsidRDefault="005000B5">
            <w:r>
              <w:t>Mechanik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2C107" w14:textId="19FB5E46" w:rsidR="00F41D77" w:rsidRDefault="005000B5">
            <w:r>
              <w:t>tlw. fertig</w:t>
            </w:r>
          </w:p>
        </w:tc>
      </w:tr>
    </w:tbl>
    <w:p w14:paraId="7DD00504" w14:textId="77777777" w:rsidR="004608A0" w:rsidRDefault="004608A0" w:rsidP="004608A0">
      <w:pPr>
        <w:jc w:val="center"/>
        <w:rPr>
          <w:sz w:val="22"/>
          <w:szCs w:val="22"/>
        </w:rPr>
      </w:pPr>
    </w:p>
    <w:p w14:paraId="305D70A7" w14:textId="77777777" w:rsidR="004608A0" w:rsidRDefault="004608A0" w:rsidP="004608A0">
      <w:pPr>
        <w:jc w:val="center"/>
        <w:rPr>
          <w:sz w:val="22"/>
          <w:szCs w:val="22"/>
        </w:rPr>
      </w:pPr>
    </w:p>
    <w:p w14:paraId="0BB7766F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184749E8" w14:textId="77777777" w:rsidR="004608A0" w:rsidRDefault="004608A0" w:rsidP="004608A0">
      <w:pPr>
        <w:rPr>
          <w:sz w:val="22"/>
          <w:szCs w:val="22"/>
        </w:rPr>
      </w:pPr>
    </w:p>
    <w:p w14:paraId="01EB0AFF" w14:textId="00C5655A" w:rsidR="004608A0" w:rsidRDefault="005000B5" w:rsidP="004608A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StepDown</w:t>
      </w:r>
      <w:proofErr w:type="spellEnd"/>
      <w:r>
        <w:rPr>
          <w:sz w:val="22"/>
          <w:szCs w:val="22"/>
        </w:rPr>
        <w:t xml:space="preserve"> 3,3V -&gt; Spannung bricht ein</w:t>
      </w:r>
    </w:p>
    <w:p w14:paraId="31119794" w14:textId="77777777" w:rsidR="004608A0" w:rsidRDefault="004608A0" w:rsidP="004608A0">
      <w:pPr>
        <w:rPr>
          <w:sz w:val="22"/>
          <w:szCs w:val="22"/>
        </w:rPr>
      </w:pPr>
    </w:p>
    <w:p w14:paraId="0AF0D26D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53C558EB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21BB64FE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F1077C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9114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D822C9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39715FE2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1E3460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CC0104" w14:textId="638B7CEA" w:rsidR="004608A0" w:rsidRDefault="005000B5">
            <w:r>
              <w:t>x-y-Achse am Gerüst testen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F4DB" w14:textId="77777777" w:rsidR="004608A0" w:rsidRDefault="004608A0"/>
        </w:tc>
      </w:tr>
      <w:tr w:rsidR="004608A0" w14:paraId="020D905B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83159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A11C7" w14:textId="4C2F9897" w:rsidR="004608A0" w:rsidRDefault="005000B5">
            <w:proofErr w:type="spellStart"/>
            <w:r>
              <w:t>StepDown</w:t>
            </w:r>
            <w:proofErr w:type="spellEnd"/>
            <w:r>
              <w:t xml:space="preserve"> 3,3V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8CF17" w14:textId="77777777" w:rsidR="004608A0" w:rsidRDefault="004608A0"/>
        </w:tc>
      </w:tr>
      <w:tr w:rsidR="005000B5" w14:paraId="5C196450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7B538" w14:textId="77777777" w:rsidR="005000B5" w:rsidRDefault="005000B5" w:rsidP="005000B5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00E18" w14:textId="2F5D350E" w:rsidR="005000B5" w:rsidRDefault="005000B5" w:rsidP="005000B5">
            <w:r>
              <w:t>Regelung für Stromsensor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9D04" w14:textId="77777777" w:rsidR="005000B5" w:rsidRDefault="005000B5" w:rsidP="005000B5"/>
        </w:tc>
      </w:tr>
      <w:tr w:rsidR="005000B5" w14:paraId="7FF7BED9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444D" w14:textId="77777777" w:rsidR="005000B5" w:rsidRDefault="005000B5" w:rsidP="005000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25BF" w14:textId="58C3B8E6" w:rsidR="005000B5" w:rsidRDefault="005000B5" w:rsidP="005000B5">
            <w:r>
              <w:t>x-y-Achse am Gerüst testen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002E" w14:textId="77777777" w:rsidR="005000B5" w:rsidRDefault="005000B5" w:rsidP="005000B5"/>
        </w:tc>
      </w:tr>
    </w:tbl>
    <w:p w14:paraId="5E617860" w14:textId="77777777" w:rsidR="004608A0" w:rsidRDefault="004608A0" w:rsidP="004608A0">
      <w:pPr>
        <w:rPr>
          <w:sz w:val="22"/>
          <w:szCs w:val="22"/>
        </w:rPr>
      </w:pPr>
    </w:p>
    <w:p w14:paraId="5C53EA4B" w14:textId="77777777" w:rsidR="004608A0" w:rsidRDefault="004608A0" w:rsidP="004608A0">
      <w:pPr>
        <w:jc w:val="center"/>
        <w:rPr>
          <w:sz w:val="22"/>
          <w:szCs w:val="22"/>
        </w:rPr>
      </w:pPr>
    </w:p>
    <w:p w14:paraId="1A501CE9" w14:textId="77777777" w:rsidR="004608A0" w:rsidRDefault="004608A0" w:rsidP="004608A0">
      <w:pPr>
        <w:jc w:val="center"/>
      </w:pPr>
    </w:p>
    <w:p w14:paraId="0E71CC12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4201" w14:textId="77777777" w:rsidR="005729F0" w:rsidRDefault="005729F0" w:rsidP="004608A0">
      <w:r>
        <w:separator/>
      </w:r>
    </w:p>
  </w:endnote>
  <w:endnote w:type="continuationSeparator" w:id="0">
    <w:p w14:paraId="66729A34" w14:textId="77777777" w:rsidR="005729F0" w:rsidRDefault="005729F0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F8D3" w14:textId="77777777" w:rsidR="005729F0" w:rsidRDefault="005729F0" w:rsidP="004608A0">
      <w:r>
        <w:separator/>
      </w:r>
    </w:p>
  </w:footnote>
  <w:footnote w:type="continuationSeparator" w:id="0">
    <w:p w14:paraId="1ED5FE29" w14:textId="77777777" w:rsidR="005729F0" w:rsidRDefault="005729F0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322D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5827BFA8" wp14:editId="07F07929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72C9A8B5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3D5A2915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46E6D1E3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B5"/>
    <w:rsid w:val="0003514D"/>
    <w:rsid w:val="000F49C5"/>
    <w:rsid w:val="00454C58"/>
    <w:rsid w:val="004608A0"/>
    <w:rsid w:val="005000B5"/>
    <w:rsid w:val="005729F0"/>
    <w:rsid w:val="0065455E"/>
    <w:rsid w:val="00746784"/>
    <w:rsid w:val="00800101"/>
    <w:rsid w:val="00992DD4"/>
    <w:rsid w:val="009A2FCB"/>
    <w:rsid w:val="00AD261C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B1A9"/>
  <w15:chartTrackingRefBased/>
  <w15:docId w15:val="{98DA37D6-DB07-44CE-A236-9BAEBA6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2021-11-25T15:01:00Z</dcterms:created>
  <dcterms:modified xsi:type="dcterms:W3CDTF">2021-11-25T15:04:00Z</dcterms:modified>
</cp:coreProperties>
</file>