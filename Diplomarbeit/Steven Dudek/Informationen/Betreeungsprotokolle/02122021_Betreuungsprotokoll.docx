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DD60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3D35B0B9" w14:textId="6B7B7B9C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7743E5">
        <w:rPr>
          <w:b/>
          <w:bCs/>
          <w:sz w:val="28"/>
          <w:szCs w:val="28"/>
        </w:rPr>
        <w:t>12</w:t>
      </w:r>
    </w:p>
    <w:p w14:paraId="4FC984FE" w14:textId="77777777" w:rsidR="004608A0" w:rsidRDefault="004608A0" w:rsidP="004608A0"/>
    <w:p w14:paraId="00FFF1AC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75E70E73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3C22501C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0B680AA2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316C8EC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ADCB99" w14:textId="47410ECB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7743E5">
        <w:rPr>
          <w:sz w:val="22"/>
          <w:szCs w:val="22"/>
        </w:rPr>
        <w:t>02</w:t>
      </w:r>
      <w:r w:rsidR="000F49C5">
        <w:rPr>
          <w:color w:val="000000" w:themeColor="text1"/>
          <w:sz w:val="22"/>
          <w:szCs w:val="22"/>
        </w:rPr>
        <w:t>.</w:t>
      </w:r>
      <w:r w:rsidR="007743E5">
        <w:rPr>
          <w:color w:val="000000" w:themeColor="text1"/>
          <w:sz w:val="22"/>
          <w:szCs w:val="22"/>
        </w:rPr>
        <w:t>12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2268709E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1BB5348B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11AD757E" w14:textId="77777777" w:rsidR="004608A0" w:rsidRDefault="004608A0" w:rsidP="004608A0">
      <w:pPr>
        <w:rPr>
          <w:sz w:val="22"/>
          <w:szCs w:val="22"/>
        </w:rPr>
      </w:pPr>
    </w:p>
    <w:p w14:paraId="468110B4" w14:textId="034516CD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7743E5">
        <w:rPr>
          <w:sz w:val="22"/>
          <w:szCs w:val="22"/>
        </w:rPr>
        <w:t>Blockschaltbild, Entwicklerboard, Mechanisches Problem und Stromsensor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72C57BD8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6AB07E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01A936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7743E5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7743E5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1D2CF7CB" w14:textId="77777777" w:rsidR="004608A0" w:rsidRDefault="004608A0" w:rsidP="004608A0">
      <w:pPr>
        <w:rPr>
          <w:sz w:val="22"/>
          <w:szCs w:val="22"/>
        </w:rPr>
      </w:pPr>
    </w:p>
    <w:p w14:paraId="612AF6FE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48525CB8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2F6C33D9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BBCEA5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F3549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0073E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1782711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0DE31F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CF0D8D" w14:textId="33AD736C" w:rsidR="004608A0" w:rsidRDefault="007743E5">
            <w:r>
              <w:t>Mechanik mit Senel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7CCA4" w14:textId="2DCCFC90" w:rsidR="004608A0" w:rsidRDefault="007743E5">
            <w:r>
              <w:t>Problem</w:t>
            </w:r>
          </w:p>
        </w:tc>
      </w:tr>
      <w:tr w:rsidR="004608A0" w14:paraId="16503492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386995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37196C" w14:textId="0B73BA51" w:rsidR="004608A0" w:rsidRDefault="007743E5">
            <w:proofErr w:type="spellStart"/>
            <w:r>
              <w:t>Step</w:t>
            </w:r>
            <w:proofErr w:type="spellEnd"/>
            <w:r>
              <w:t xml:space="preserve"> Down </w:t>
            </w:r>
            <w:proofErr w:type="spellStart"/>
            <w:r>
              <w:t>Reperatur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72917" w14:textId="29F3D004" w:rsidR="004608A0" w:rsidRDefault="007743E5">
            <w:r>
              <w:t>fertig</w:t>
            </w:r>
          </w:p>
        </w:tc>
      </w:tr>
      <w:tr w:rsidR="004608A0" w14:paraId="351D722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D7705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CBB437" w14:textId="0D2F1994" w:rsidR="004608A0" w:rsidRDefault="007743E5">
            <w:r>
              <w:t>Stromsensor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5AB3" w14:textId="68BBEF9A" w:rsidR="00F41D77" w:rsidRDefault="007743E5">
            <w:r>
              <w:t>tlw. fertig</w:t>
            </w:r>
          </w:p>
        </w:tc>
      </w:tr>
      <w:tr w:rsidR="00F41D77" w14:paraId="10B249C6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FFB15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3D15" w14:textId="26DC4FFB" w:rsidR="00F41D77" w:rsidRDefault="007743E5">
            <w:r>
              <w:t>Mechanik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0A0C" w14:textId="14546304" w:rsidR="00F41D77" w:rsidRDefault="007743E5">
            <w:r>
              <w:t>Problem</w:t>
            </w:r>
          </w:p>
        </w:tc>
      </w:tr>
    </w:tbl>
    <w:p w14:paraId="22C4FB7C" w14:textId="77777777" w:rsidR="004608A0" w:rsidRDefault="004608A0" w:rsidP="004608A0">
      <w:pPr>
        <w:jc w:val="center"/>
        <w:rPr>
          <w:sz w:val="22"/>
          <w:szCs w:val="22"/>
        </w:rPr>
      </w:pPr>
    </w:p>
    <w:p w14:paraId="79F0939E" w14:textId="77777777" w:rsidR="004608A0" w:rsidRDefault="004608A0" w:rsidP="004608A0">
      <w:pPr>
        <w:jc w:val="center"/>
        <w:rPr>
          <w:sz w:val="22"/>
          <w:szCs w:val="22"/>
        </w:rPr>
      </w:pPr>
    </w:p>
    <w:p w14:paraId="1D5C10D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6FFF7028" w14:textId="77777777" w:rsidR="004608A0" w:rsidRDefault="004608A0" w:rsidP="004608A0">
      <w:pPr>
        <w:rPr>
          <w:sz w:val="22"/>
          <w:szCs w:val="22"/>
        </w:rPr>
      </w:pPr>
    </w:p>
    <w:p w14:paraId="357E9D20" w14:textId="1AA8BF4A" w:rsidR="004608A0" w:rsidRDefault="007743E5" w:rsidP="004608A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Step</w:t>
      </w:r>
      <w:proofErr w:type="spellEnd"/>
      <w:r>
        <w:rPr>
          <w:sz w:val="22"/>
          <w:szCs w:val="22"/>
        </w:rPr>
        <w:t xml:space="preserve"> Down Fehlerfindung, Mechanik nicht stabil</w:t>
      </w:r>
    </w:p>
    <w:p w14:paraId="555EB25C" w14:textId="77777777" w:rsidR="004608A0" w:rsidRDefault="004608A0" w:rsidP="004608A0">
      <w:pPr>
        <w:rPr>
          <w:sz w:val="22"/>
          <w:szCs w:val="22"/>
        </w:rPr>
      </w:pPr>
    </w:p>
    <w:p w14:paraId="2CED562E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280FE5A0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67DCCA0C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E8E679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DE5E09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CA744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6EB7E1E7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4015FD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984667" w14:textId="10DBFFB2" w:rsidR="004608A0" w:rsidRDefault="007743E5">
            <w:r>
              <w:t>Mechanik abschließen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BFCD" w14:textId="77777777" w:rsidR="004608A0" w:rsidRDefault="004608A0"/>
        </w:tc>
      </w:tr>
      <w:tr w:rsidR="004608A0" w14:paraId="13C34A56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513B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31715" w14:textId="057116CC" w:rsidR="004608A0" w:rsidRDefault="007743E5">
            <w:r>
              <w:t>Entwicklerboard PCB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4184" w14:textId="77777777" w:rsidR="004608A0" w:rsidRDefault="004608A0"/>
        </w:tc>
      </w:tr>
      <w:tr w:rsidR="004608A0" w14:paraId="149FCE42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76F80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D6C6D" w14:textId="0E08B2F3" w:rsidR="004608A0" w:rsidRDefault="007743E5">
            <w:r>
              <w:t>Stromsensor Programm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54CCC" w14:textId="77777777" w:rsidR="004608A0" w:rsidRDefault="004608A0"/>
        </w:tc>
      </w:tr>
      <w:tr w:rsidR="00F41D77" w14:paraId="68B6C364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86A88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BC8DC" w14:textId="79441B55" w:rsidR="00F41D77" w:rsidRDefault="007743E5">
            <w:r>
              <w:t>Mechanik abschließen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7783" w14:textId="77777777" w:rsidR="00F41D77" w:rsidRDefault="00F41D77"/>
        </w:tc>
      </w:tr>
    </w:tbl>
    <w:p w14:paraId="4672B542" w14:textId="77777777" w:rsidR="004608A0" w:rsidRDefault="004608A0" w:rsidP="004608A0">
      <w:pPr>
        <w:rPr>
          <w:sz w:val="22"/>
          <w:szCs w:val="22"/>
        </w:rPr>
      </w:pPr>
    </w:p>
    <w:p w14:paraId="39A08E54" w14:textId="77777777" w:rsidR="004608A0" w:rsidRDefault="004608A0" w:rsidP="004608A0">
      <w:pPr>
        <w:jc w:val="center"/>
        <w:rPr>
          <w:sz w:val="22"/>
          <w:szCs w:val="22"/>
        </w:rPr>
      </w:pPr>
    </w:p>
    <w:p w14:paraId="5F80EED3" w14:textId="77777777" w:rsidR="004608A0" w:rsidRDefault="004608A0" w:rsidP="004608A0">
      <w:pPr>
        <w:jc w:val="center"/>
      </w:pPr>
    </w:p>
    <w:p w14:paraId="70570B56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3564" w14:textId="77777777" w:rsidR="00F12B16" w:rsidRDefault="00F12B16" w:rsidP="004608A0">
      <w:r>
        <w:separator/>
      </w:r>
    </w:p>
  </w:endnote>
  <w:endnote w:type="continuationSeparator" w:id="0">
    <w:p w14:paraId="31C44124" w14:textId="77777777" w:rsidR="00F12B16" w:rsidRDefault="00F12B16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528E" w14:textId="77777777" w:rsidR="00F12B16" w:rsidRDefault="00F12B16" w:rsidP="004608A0">
      <w:r>
        <w:separator/>
      </w:r>
    </w:p>
  </w:footnote>
  <w:footnote w:type="continuationSeparator" w:id="0">
    <w:p w14:paraId="25C9DF5C" w14:textId="77777777" w:rsidR="00F12B16" w:rsidRDefault="00F12B16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4DF9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385B9EB8" wp14:editId="2DE4D0D0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243C0EFE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2F17EF54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4445472D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E5"/>
    <w:rsid w:val="0003514D"/>
    <w:rsid w:val="000F49C5"/>
    <w:rsid w:val="00454C58"/>
    <w:rsid w:val="004608A0"/>
    <w:rsid w:val="0065455E"/>
    <w:rsid w:val="00746784"/>
    <w:rsid w:val="007743E5"/>
    <w:rsid w:val="00800101"/>
    <w:rsid w:val="00992DD4"/>
    <w:rsid w:val="009A2FCB"/>
    <w:rsid w:val="00AD261C"/>
    <w:rsid w:val="00C7133C"/>
    <w:rsid w:val="00DA0820"/>
    <w:rsid w:val="00DA7DFD"/>
    <w:rsid w:val="00EA1183"/>
    <w:rsid w:val="00F12B16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D403"/>
  <w15:chartTrackingRefBased/>
  <w15:docId w15:val="{D969FE51-5CC8-47A8-AD44-C1D0470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2021-12-02T14:41:00Z</dcterms:created>
  <dcterms:modified xsi:type="dcterms:W3CDTF">2021-12-02T14:47:00Z</dcterms:modified>
</cp:coreProperties>
</file>