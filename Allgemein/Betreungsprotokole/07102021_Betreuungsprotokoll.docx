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DE8A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09661480" w14:textId="28AC18B9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7A396B">
        <w:rPr>
          <w:b/>
          <w:bCs/>
          <w:sz w:val="28"/>
          <w:szCs w:val="28"/>
        </w:rPr>
        <w:t>5</w:t>
      </w:r>
    </w:p>
    <w:p w14:paraId="2C2D271A" w14:textId="77777777" w:rsidR="004608A0" w:rsidRDefault="004608A0" w:rsidP="004608A0"/>
    <w:p w14:paraId="5B41D78D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07F72487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2F40FC87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6B248455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72F5A10B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430200D" w14:textId="20E23A56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7A396B">
        <w:rPr>
          <w:sz w:val="22"/>
          <w:szCs w:val="22"/>
        </w:rPr>
        <w:t>07</w:t>
      </w:r>
      <w:r w:rsidR="000F49C5">
        <w:rPr>
          <w:color w:val="000000" w:themeColor="text1"/>
          <w:sz w:val="22"/>
          <w:szCs w:val="22"/>
        </w:rPr>
        <w:t>.</w:t>
      </w:r>
      <w:r w:rsidR="007A396B">
        <w:rPr>
          <w:color w:val="000000" w:themeColor="text1"/>
          <w:sz w:val="22"/>
          <w:szCs w:val="22"/>
        </w:rPr>
        <w:t>10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554A72B4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241F5762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616804F8" w14:textId="77777777" w:rsidR="004608A0" w:rsidRDefault="004608A0" w:rsidP="004608A0">
      <w:pPr>
        <w:rPr>
          <w:sz w:val="22"/>
          <w:szCs w:val="22"/>
        </w:rPr>
      </w:pPr>
    </w:p>
    <w:p w14:paraId="6E938B09" w14:textId="60A55304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7A396B">
        <w:rPr>
          <w:sz w:val="22"/>
          <w:szCs w:val="22"/>
        </w:rPr>
        <w:t>H-Brücke Print, Mechanik, Panel als Sensor, PWM-Software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0BC50ED9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9DC85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9DA4B9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7A396B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7A396B">
              <w:rPr>
                <w:b/>
                <w:bCs/>
                <w:i/>
                <w:sz w:val="22"/>
                <w:szCs w:val="22"/>
              </w:rPr>
              <w:t xml:space="preserve">gering verzögert </w:t>
            </w:r>
            <w:r>
              <w:rPr>
                <w:i/>
                <w:sz w:val="22"/>
                <w:szCs w:val="22"/>
              </w:rPr>
              <w:t>/ kritisch verzögert</w:t>
            </w:r>
          </w:p>
        </w:tc>
      </w:tr>
    </w:tbl>
    <w:p w14:paraId="21D752CE" w14:textId="77777777" w:rsidR="004608A0" w:rsidRDefault="004608A0" w:rsidP="004608A0">
      <w:pPr>
        <w:rPr>
          <w:sz w:val="22"/>
          <w:szCs w:val="22"/>
        </w:rPr>
      </w:pPr>
    </w:p>
    <w:p w14:paraId="5C90769C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2D232D58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6561E73A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98F474F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AF8055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FDB2688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453B227A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7F08245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C287FA" w14:textId="44329942" w:rsidR="004608A0" w:rsidRDefault="007A396B">
            <w:r>
              <w:t>Blockschaltbild v3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765DA" w14:textId="762E0E40" w:rsidR="004608A0" w:rsidRDefault="007A396B">
            <w:r>
              <w:t>fertig</w:t>
            </w:r>
          </w:p>
        </w:tc>
      </w:tr>
      <w:tr w:rsidR="004608A0" w14:paraId="540D77D0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A68AB3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23A979" w14:textId="409E04EB" w:rsidR="004608A0" w:rsidRDefault="007A396B">
            <w:r>
              <w:t>H-Brücke Test + Simulation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98CDC" w14:textId="1E364B95" w:rsidR="004608A0" w:rsidRDefault="007A396B">
            <w:r>
              <w:t>verzögert</w:t>
            </w:r>
          </w:p>
        </w:tc>
      </w:tr>
      <w:tr w:rsidR="004608A0" w14:paraId="7DEAE637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BA40A1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B4E20B4" w14:textId="45CEEEBE" w:rsidR="004608A0" w:rsidRDefault="007A396B">
            <w:proofErr w:type="spellStart"/>
            <w:r>
              <w:t>Plichtenheft</w:t>
            </w:r>
            <w:proofErr w:type="spellEnd"/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49666B" w14:textId="56C29AEB" w:rsidR="00F41D77" w:rsidRDefault="007A396B">
            <w:r>
              <w:t>fertig</w:t>
            </w:r>
          </w:p>
        </w:tc>
      </w:tr>
      <w:tr w:rsidR="00F41D77" w14:paraId="3253198F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ED9E5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4A013A" w14:textId="2725E671" w:rsidR="00F41D77" w:rsidRDefault="007A396B">
            <w:r>
              <w:t>Motorauswahl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0281" w14:textId="416A7016" w:rsidR="00F41D77" w:rsidRDefault="007A396B">
            <w:r>
              <w:t>Nicht fertig</w:t>
            </w:r>
          </w:p>
        </w:tc>
      </w:tr>
    </w:tbl>
    <w:p w14:paraId="39083ED1" w14:textId="77777777" w:rsidR="004608A0" w:rsidRDefault="004608A0" w:rsidP="004608A0">
      <w:pPr>
        <w:jc w:val="center"/>
        <w:rPr>
          <w:sz w:val="22"/>
          <w:szCs w:val="22"/>
        </w:rPr>
      </w:pPr>
    </w:p>
    <w:p w14:paraId="0C5EB6CA" w14:textId="77777777" w:rsidR="004608A0" w:rsidRDefault="004608A0" w:rsidP="004608A0">
      <w:pPr>
        <w:jc w:val="center"/>
        <w:rPr>
          <w:sz w:val="22"/>
          <w:szCs w:val="22"/>
        </w:rPr>
      </w:pPr>
    </w:p>
    <w:p w14:paraId="28971536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47158A70" w14:textId="77777777" w:rsidR="004608A0" w:rsidRDefault="004608A0" w:rsidP="004608A0">
      <w:pPr>
        <w:rPr>
          <w:sz w:val="22"/>
          <w:szCs w:val="22"/>
        </w:rPr>
      </w:pPr>
    </w:p>
    <w:p w14:paraId="206CD204" w14:textId="51B2E597" w:rsidR="004608A0" w:rsidRDefault="007A396B" w:rsidP="004608A0">
      <w:pPr>
        <w:rPr>
          <w:sz w:val="22"/>
          <w:szCs w:val="22"/>
        </w:rPr>
      </w:pPr>
      <w:r>
        <w:rPr>
          <w:sz w:val="22"/>
          <w:szCs w:val="22"/>
        </w:rPr>
        <w:t>H-Brücken Auswahl</w:t>
      </w:r>
    </w:p>
    <w:p w14:paraId="09C1A971" w14:textId="77777777" w:rsidR="004608A0" w:rsidRDefault="004608A0" w:rsidP="004608A0">
      <w:pPr>
        <w:rPr>
          <w:sz w:val="22"/>
          <w:szCs w:val="22"/>
        </w:rPr>
      </w:pPr>
    </w:p>
    <w:p w14:paraId="658DFA30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12C3EEBD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3D07A2A2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AA8056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50A1526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EDA053B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5546DA75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8F6F54B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2D3348" w14:textId="1EC3EC9D" w:rsidR="004608A0" w:rsidRDefault="007A396B">
            <w:r>
              <w:t>PWM-Software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546B9" w14:textId="77777777" w:rsidR="004608A0" w:rsidRDefault="004608A0"/>
        </w:tc>
      </w:tr>
      <w:tr w:rsidR="004608A0" w14:paraId="42A6BA76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79DA3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7359A" w14:textId="3A167B61" w:rsidR="004608A0" w:rsidRDefault="007A396B">
            <w:r>
              <w:t>H-Brücken Print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04869" w14:textId="77777777" w:rsidR="004608A0" w:rsidRDefault="004608A0"/>
        </w:tc>
      </w:tr>
      <w:tr w:rsidR="004608A0" w14:paraId="46DE4317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C244D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952E0" w14:textId="486F1D43" w:rsidR="004608A0" w:rsidRDefault="007A396B">
            <w:r>
              <w:t>Kennlinie kleines Panel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D17FE" w14:textId="77777777" w:rsidR="004608A0" w:rsidRDefault="004608A0"/>
        </w:tc>
      </w:tr>
      <w:tr w:rsidR="00F41D77" w14:paraId="20C2AF6A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9EB3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50E99" w14:textId="6531BBE6" w:rsidR="00F41D77" w:rsidRDefault="007A396B">
            <w:r>
              <w:t>Motorauswahl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DC7B1" w14:textId="77777777" w:rsidR="00F41D77" w:rsidRDefault="00F41D77"/>
        </w:tc>
      </w:tr>
    </w:tbl>
    <w:p w14:paraId="67D02E60" w14:textId="77777777" w:rsidR="004608A0" w:rsidRDefault="004608A0" w:rsidP="004608A0">
      <w:pPr>
        <w:rPr>
          <w:sz w:val="22"/>
          <w:szCs w:val="22"/>
        </w:rPr>
      </w:pPr>
    </w:p>
    <w:p w14:paraId="389013E8" w14:textId="77777777" w:rsidR="004608A0" w:rsidRDefault="004608A0" w:rsidP="004608A0">
      <w:pPr>
        <w:jc w:val="center"/>
        <w:rPr>
          <w:sz w:val="22"/>
          <w:szCs w:val="22"/>
        </w:rPr>
      </w:pPr>
    </w:p>
    <w:p w14:paraId="0A588EDD" w14:textId="77777777" w:rsidR="004608A0" w:rsidRDefault="004608A0" w:rsidP="004608A0">
      <w:pPr>
        <w:jc w:val="center"/>
      </w:pPr>
    </w:p>
    <w:p w14:paraId="026D7720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EE0A" w14:textId="77777777" w:rsidR="00F46984" w:rsidRDefault="00F46984" w:rsidP="004608A0">
      <w:r>
        <w:separator/>
      </w:r>
    </w:p>
  </w:endnote>
  <w:endnote w:type="continuationSeparator" w:id="0">
    <w:p w14:paraId="72737447" w14:textId="77777777" w:rsidR="00F46984" w:rsidRDefault="00F46984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F003" w14:textId="77777777" w:rsidR="00F46984" w:rsidRDefault="00F46984" w:rsidP="004608A0">
      <w:r>
        <w:separator/>
      </w:r>
    </w:p>
  </w:footnote>
  <w:footnote w:type="continuationSeparator" w:id="0">
    <w:p w14:paraId="15DF3B68" w14:textId="77777777" w:rsidR="00F46984" w:rsidRDefault="00F46984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F3D8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2E5986FE" wp14:editId="3B9C9856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1DB67858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7C337765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5D785D11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6B"/>
    <w:rsid w:val="0003514D"/>
    <w:rsid w:val="000F49C5"/>
    <w:rsid w:val="00454C58"/>
    <w:rsid w:val="004608A0"/>
    <w:rsid w:val="0065455E"/>
    <w:rsid w:val="00746784"/>
    <w:rsid w:val="007A396B"/>
    <w:rsid w:val="00800101"/>
    <w:rsid w:val="00992DD4"/>
    <w:rsid w:val="009A2FCB"/>
    <w:rsid w:val="00AD261C"/>
    <w:rsid w:val="00C7133C"/>
    <w:rsid w:val="00DA0820"/>
    <w:rsid w:val="00DA7DFD"/>
    <w:rsid w:val="00EA1183"/>
    <w:rsid w:val="00F41D77"/>
    <w:rsid w:val="00F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A251"/>
  <w15:chartTrackingRefBased/>
  <w15:docId w15:val="{1898C68B-702C-428A-A9F0-27E0B347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2021-10-07T13:49:00Z</dcterms:created>
  <dcterms:modified xsi:type="dcterms:W3CDTF">2021-10-07T13:55:00Z</dcterms:modified>
</cp:coreProperties>
</file>