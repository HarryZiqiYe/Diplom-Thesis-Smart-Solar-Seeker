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70BB" w14:textId="77777777" w:rsidR="004608A0" w:rsidRDefault="004608A0" w:rsidP="004608A0">
      <w:pPr>
        <w:tabs>
          <w:tab w:val="left" w:pos="7371"/>
        </w:tabs>
        <w:rPr>
          <w:b/>
          <w:bCs/>
          <w:sz w:val="28"/>
          <w:szCs w:val="28"/>
        </w:rPr>
      </w:pPr>
    </w:p>
    <w:p w14:paraId="5A1A6A3B" w14:textId="50245544" w:rsidR="004608A0" w:rsidRPr="000F49C5" w:rsidRDefault="004608A0" w:rsidP="004608A0">
      <w:pPr>
        <w:tabs>
          <w:tab w:val="left" w:pos="7371"/>
        </w:tabs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Betreuungsprotokoll zur Diplomarbeit</w:t>
      </w:r>
      <w:r>
        <w:rPr>
          <w:b/>
          <w:bCs/>
          <w:sz w:val="28"/>
          <w:szCs w:val="28"/>
        </w:rPr>
        <w:tab/>
        <w:t xml:space="preserve">lfd. Nr.: </w:t>
      </w:r>
      <w:r w:rsidR="00201B16">
        <w:rPr>
          <w:b/>
          <w:bCs/>
          <w:sz w:val="28"/>
          <w:szCs w:val="28"/>
        </w:rPr>
        <w:t>2</w:t>
      </w:r>
    </w:p>
    <w:p w14:paraId="426A5165" w14:textId="77777777" w:rsidR="004608A0" w:rsidRDefault="004608A0" w:rsidP="004608A0"/>
    <w:p w14:paraId="03C1621E" w14:textId="038499BD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Themenstellung: </w:t>
      </w:r>
      <w:r w:rsidR="00F41D77">
        <w:rPr>
          <w:sz w:val="22"/>
          <w:szCs w:val="22"/>
        </w:rPr>
        <w:t>SSS</w:t>
      </w:r>
      <w:r>
        <w:rPr>
          <w:sz w:val="22"/>
          <w:szCs w:val="22"/>
        </w:rPr>
        <w:tab/>
      </w:r>
    </w:p>
    <w:p w14:paraId="2CDDC4E2" w14:textId="12F44CF1" w:rsidR="004608A0" w:rsidRDefault="004608A0" w:rsidP="004608A0">
      <w:pPr>
        <w:tabs>
          <w:tab w:val="left" w:pos="1418"/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Kandidaten/Kandidatinnen: </w:t>
      </w:r>
      <w:proofErr w:type="spellStart"/>
      <w:r w:rsidR="00F41D77">
        <w:rPr>
          <w:sz w:val="22"/>
          <w:szCs w:val="22"/>
        </w:rPr>
        <w:t>Kereku</w:t>
      </w:r>
      <w:proofErr w:type="spellEnd"/>
      <w:r w:rsidR="00F41D77">
        <w:rPr>
          <w:sz w:val="22"/>
          <w:szCs w:val="22"/>
        </w:rPr>
        <w:t xml:space="preserve">, Dudek, </w:t>
      </w:r>
      <w:proofErr w:type="spellStart"/>
      <w:r w:rsidR="00F41D77">
        <w:rPr>
          <w:sz w:val="22"/>
          <w:szCs w:val="22"/>
        </w:rPr>
        <w:t>Ye</w:t>
      </w:r>
      <w:proofErr w:type="spellEnd"/>
      <w:r w:rsidR="00F41D77">
        <w:rPr>
          <w:sz w:val="22"/>
          <w:szCs w:val="22"/>
        </w:rPr>
        <w:t>, Senel</w:t>
      </w:r>
    </w:p>
    <w:p w14:paraId="52D6DD7B" w14:textId="1369390B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Jahrgang: 5 </w:t>
      </w:r>
      <w:r w:rsidR="00F41D77">
        <w:rPr>
          <w:sz w:val="22"/>
          <w:szCs w:val="22"/>
        </w:rPr>
        <w:t>A</w:t>
      </w:r>
      <w:r w:rsidR="000F49C5">
        <w:rPr>
          <w:sz w:val="22"/>
          <w:szCs w:val="22"/>
        </w:rPr>
        <w:t>HEL</w:t>
      </w:r>
      <w:r>
        <w:rPr>
          <w:sz w:val="22"/>
          <w:szCs w:val="22"/>
        </w:rPr>
        <w:t xml:space="preserve"> 20</w:t>
      </w:r>
      <w:r w:rsidR="000F49C5">
        <w:rPr>
          <w:sz w:val="22"/>
          <w:szCs w:val="22"/>
        </w:rPr>
        <w:t>2</w:t>
      </w:r>
      <w:r w:rsidR="00F41D77">
        <w:rPr>
          <w:sz w:val="22"/>
          <w:szCs w:val="22"/>
        </w:rPr>
        <w:t>1/22</w:t>
      </w:r>
    </w:p>
    <w:p w14:paraId="17FB872F" w14:textId="461F7B5E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Ort: </w:t>
      </w:r>
      <w:proofErr w:type="spellStart"/>
      <w:r w:rsidR="009A2FCB">
        <w:rPr>
          <w:sz w:val="22"/>
          <w:szCs w:val="22"/>
        </w:rPr>
        <w:t>w</w:t>
      </w:r>
      <w:r>
        <w:rPr>
          <w:sz w:val="22"/>
          <w:szCs w:val="22"/>
        </w:rPr>
        <w:t>ien</w:t>
      </w:r>
      <w:proofErr w:type="spellEnd"/>
    </w:p>
    <w:p w14:paraId="277DE533" w14:textId="0FE7F038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Betreuer/in: Prof. </w:t>
      </w:r>
      <w:r w:rsidR="000F49C5">
        <w:rPr>
          <w:sz w:val="22"/>
          <w:szCs w:val="22"/>
        </w:rPr>
        <w:t>Fuchsberger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3CEA82D" w14:textId="10C4274C" w:rsidR="004608A0" w:rsidRDefault="004608A0" w:rsidP="004608A0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Datum</w:t>
      </w:r>
      <w:r w:rsidR="000F49C5">
        <w:rPr>
          <w:sz w:val="22"/>
          <w:szCs w:val="22"/>
        </w:rPr>
        <w:t xml:space="preserve">: </w:t>
      </w:r>
      <w:r w:rsidR="00201B16">
        <w:rPr>
          <w:sz w:val="22"/>
          <w:szCs w:val="22"/>
        </w:rPr>
        <w:t>16</w:t>
      </w:r>
      <w:r w:rsidR="000F49C5">
        <w:rPr>
          <w:color w:val="000000" w:themeColor="text1"/>
          <w:sz w:val="22"/>
          <w:szCs w:val="22"/>
        </w:rPr>
        <w:t>.</w:t>
      </w:r>
      <w:r w:rsidR="00201B16">
        <w:rPr>
          <w:color w:val="000000" w:themeColor="text1"/>
          <w:sz w:val="22"/>
          <w:szCs w:val="22"/>
        </w:rPr>
        <w:t>09</w:t>
      </w:r>
      <w:r w:rsidR="000F49C5">
        <w:rPr>
          <w:color w:val="000000" w:themeColor="text1"/>
          <w:sz w:val="22"/>
          <w:szCs w:val="22"/>
        </w:rPr>
        <w:t>.202</w:t>
      </w:r>
      <w:r w:rsidR="00F41D77">
        <w:rPr>
          <w:color w:val="000000" w:themeColor="text1"/>
          <w:sz w:val="22"/>
          <w:szCs w:val="22"/>
        </w:rPr>
        <w:t>1</w:t>
      </w:r>
      <w:r>
        <w:rPr>
          <w:color w:val="0070C0"/>
          <w:sz w:val="22"/>
          <w:szCs w:val="22"/>
        </w:rPr>
        <w:tab/>
      </w:r>
    </w:p>
    <w:p w14:paraId="4A16873C" w14:textId="77777777" w:rsidR="004608A0" w:rsidRDefault="004608A0" w:rsidP="004608A0">
      <w:pPr>
        <w:tabs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Zeit: Lt. Stundenplan</w:t>
      </w:r>
      <w:r>
        <w:rPr>
          <w:sz w:val="22"/>
          <w:szCs w:val="22"/>
        </w:rPr>
        <w:tab/>
        <w:t xml:space="preserve"> </w:t>
      </w:r>
    </w:p>
    <w:p w14:paraId="5D4EEE2C" w14:textId="77777777" w:rsidR="004608A0" w:rsidRDefault="004608A0" w:rsidP="004608A0">
      <w:pPr>
        <w:tabs>
          <w:tab w:val="left" w:pos="1418"/>
          <w:tab w:val="left" w:pos="3969"/>
          <w:tab w:val="left" w:pos="5387"/>
        </w:tabs>
        <w:rPr>
          <w:sz w:val="22"/>
          <w:szCs w:val="22"/>
        </w:rPr>
      </w:pPr>
    </w:p>
    <w:p w14:paraId="381404F9" w14:textId="77777777" w:rsidR="004608A0" w:rsidRDefault="004608A0" w:rsidP="004608A0">
      <w:pPr>
        <w:rPr>
          <w:sz w:val="22"/>
          <w:szCs w:val="22"/>
        </w:rPr>
      </w:pPr>
    </w:p>
    <w:p w14:paraId="730F8903" w14:textId="50718B55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Besprechungsinhalt:</w:t>
      </w:r>
      <w:r w:rsidR="000F49C5">
        <w:rPr>
          <w:sz w:val="22"/>
          <w:szCs w:val="22"/>
        </w:rPr>
        <w:t xml:space="preserve"> </w:t>
      </w:r>
      <w:r w:rsidR="00800101">
        <w:rPr>
          <w:sz w:val="22"/>
          <w:szCs w:val="22"/>
        </w:rPr>
        <w:t>Datenbanktext, Milestones</w:t>
      </w:r>
      <w:r w:rsidR="00201B16">
        <w:rPr>
          <w:sz w:val="22"/>
          <w:szCs w:val="22"/>
        </w:rPr>
        <w:t>, Solarpanel, Motor</w:t>
      </w:r>
    </w:p>
    <w:tbl>
      <w:tblPr>
        <w:tblStyle w:val="TableNormal1"/>
        <w:tblpPr w:leftFromText="141" w:rightFromText="141" w:vertAnchor="text" w:horzAnchor="margin" w:tblpY="61"/>
        <w:tblW w:w="949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7260"/>
      </w:tblGrid>
      <w:tr w:rsidR="000F49C5" w14:paraId="7C0533A1" w14:textId="77777777" w:rsidTr="000F49C5">
        <w:trPr>
          <w:trHeight w:val="24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B434E9" w14:textId="77777777" w:rsidR="000F49C5" w:rsidRDefault="000F49C5" w:rsidP="000F49C5">
            <w:r>
              <w:rPr>
                <w:sz w:val="22"/>
                <w:szCs w:val="22"/>
              </w:rPr>
              <w:t>Team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5EA5A3" w14:textId="77777777" w:rsidR="000F49C5" w:rsidRDefault="000F49C5" w:rsidP="000F49C5">
            <w:r>
              <w:rPr>
                <w:sz w:val="22"/>
                <w:szCs w:val="22"/>
              </w:rPr>
              <w:t xml:space="preserve">Projektstatus:  </w:t>
            </w:r>
            <w:r w:rsidRPr="000F49C5">
              <w:rPr>
                <w:b/>
                <w:bCs/>
                <w:i/>
                <w:sz w:val="22"/>
                <w:szCs w:val="22"/>
              </w:rPr>
              <w:t>on time</w:t>
            </w:r>
            <w:r>
              <w:rPr>
                <w:i/>
                <w:sz w:val="22"/>
                <w:szCs w:val="22"/>
              </w:rPr>
              <w:t xml:space="preserve"> / gering verzögert / kritisch verzögert</w:t>
            </w:r>
          </w:p>
        </w:tc>
      </w:tr>
    </w:tbl>
    <w:p w14:paraId="73E57814" w14:textId="77777777" w:rsidR="004608A0" w:rsidRDefault="004608A0" w:rsidP="004608A0">
      <w:pPr>
        <w:rPr>
          <w:sz w:val="22"/>
          <w:szCs w:val="22"/>
        </w:rPr>
      </w:pPr>
    </w:p>
    <w:p w14:paraId="453C9452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1. Erledigt, Was ist bisher geschehen? (Soll / Ist Vergleich)</w:t>
      </w:r>
    </w:p>
    <w:p w14:paraId="4012EDC6" w14:textId="2767B611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543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47"/>
        <w:gridCol w:w="5017"/>
        <w:gridCol w:w="2279"/>
      </w:tblGrid>
      <w:tr w:rsidR="004608A0" w14:paraId="071A2C67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138928E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25B3251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A63A5F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Anmerkungen</w:t>
            </w:r>
          </w:p>
        </w:tc>
      </w:tr>
      <w:tr w:rsidR="004608A0" w14:paraId="0118E41B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260F63" w14:textId="03404828" w:rsidR="004608A0" w:rsidRDefault="00F41D77">
            <w:proofErr w:type="spellStart"/>
            <w:r>
              <w:t>Kereku</w:t>
            </w:r>
            <w:proofErr w:type="spellEnd"/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2903A2" w14:textId="5AC06A84" w:rsidR="004608A0" w:rsidRDefault="000A18BE">
            <w:r>
              <w:t>Datenbanktext und Milestones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D404F" w14:textId="78D61CE5" w:rsidR="004608A0" w:rsidRDefault="000A18BE">
            <w:r>
              <w:t>fertig</w:t>
            </w:r>
          </w:p>
        </w:tc>
      </w:tr>
      <w:tr w:rsidR="004608A0" w14:paraId="0A25CA39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F38546" w14:textId="334B2FEE" w:rsidR="004608A0" w:rsidRDefault="00F41D7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4CA160" w14:textId="632274C2" w:rsidR="004608A0" w:rsidRDefault="000A18BE">
            <w:r>
              <w:t>Datenbanktext und Milestones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7C823" w14:textId="7E676D5C" w:rsidR="004608A0" w:rsidRDefault="000A18BE">
            <w:r>
              <w:t>fertig</w:t>
            </w:r>
          </w:p>
        </w:tc>
      </w:tr>
      <w:tr w:rsidR="004608A0" w14:paraId="196C2B3B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CBA893" w14:textId="448B1A98" w:rsidR="004608A0" w:rsidRDefault="00F41D77">
            <w:proofErr w:type="spellStart"/>
            <w:r>
              <w:rPr>
                <w:sz w:val="22"/>
                <w:szCs w:val="22"/>
              </w:rPr>
              <w:t>Ye</w:t>
            </w:r>
            <w:proofErr w:type="spellEnd"/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E0EEE43" w14:textId="3BE61842" w:rsidR="004608A0" w:rsidRDefault="000A18BE">
            <w:r>
              <w:t>Datenbanktext und Milestones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75889" w14:textId="60DB57FC" w:rsidR="00F41D77" w:rsidRDefault="000A18BE">
            <w:r>
              <w:t>fertig</w:t>
            </w:r>
          </w:p>
        </w:tc>
      </w:tr>
      <w:tr w:rsidR="00F41D77" w14:paraId="4FF783F1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014D6" w14:textId="351936D0" w:rsidR="00F41D77" w:rsidRDefault="00F41D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C3E90" w14:textId="053D7765" w:rsidR="00F41D77" w:rsidRDefault="000A18BE">
            <w:r>
              <w:t>Datenbanktext und Milestones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91F03" w14:textId="59CB383C" w:rsidR="00F41D77" w:rsidRDefault="000A18BE">
            <w:r>
              <w:t>fertig</w:t>
            </w:r>
          </w:p>
        </w:tc>
      </w:tr>
    </w:tbl>
    <w:p w14:paraId="6D3DB356" w14:textId="77777777" w:rsidR="004608A0" w:rsidRDefault="004608A0" w:rsidP="004608A0">
      <w:pPr>
        <w:jc w:val="center"/>
        <w:rPr>
          <w:sz w:val="22"/>
          <w:szCs w:val="22"/>
        </w:rPr>
      </w:pPr>
    </w:p>
    <w:p w14:paraId="7315E8DE" w14:textId="77777777" w:rsidR="004608A0" w:rsidRDefault="004608A0" w:rsidP="004608A0">
      <w:pPr>
        <w:jc w:val="center"/>
        <w:rPr>
          <w:sz w:val="22"/>
          <w:szCs w:val="22"/>
        </w:rPr>
      </w:pPr>
    </w:p>
    <w:p w14:paraId="2A938BF4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2. Welche Schwierigkeiten gab es? (berichtenswerte Probleme)</w:t>
      </w:r>
    </w:p>
    <w:p w14:paraId="796CDA7E" w14:textId="77777777" w:rsidR="004608A0" w:rsidRDefault="004608A0" w:rsidP="004608A0">
      <w:pPr>
        <w:rPr>
          <w:sz w:val="22"/>
          <w:szCs w:val="22"/>
        </w:rPr>
      </w:pPr>
    </w:p>
    <w:p w14:paraId="6006FF38" w14:textId="77777777" w:rsidR="004608A0" w:rsidRDefault="004608A0" w:rsidP="004608A0">
      <w:pPr>
        <w:rPr>
          <w:sz w:val="22"/>
          <w:szCs w:val="22"/>
        </w:rPr>
      </w:pPr>
    </w:p>
    <w:p w14:paraId="0779F378" w14:textId="77777777" w:rsidR="004608A0" w:rsidRDefault="004608A0" w:rsidP="004608A0">
      <w:pPr>
        <w:rPr>
          <w:sz w:val="22"/>
          <w:szCs w:val="22"/>
        </w:rPr>
      </w:pPr>
    </w:p>
    <w:p w14:paraId="6C7DFA30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 xml:space="preserve">3. Ziele, bis zum nächsten Berichtszeitpunkt </w:t>
      </w:r>
    </w:p>
    <w:p w14:paraId="37F3FB19" w14:textId="77777777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4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6"/>
        <w:gridCol w:w="4991"/>
        <w:gridCol w:w="2268"/>
      </w:tblGrid>
      <w:tr w:rsidR="004608A0" w14:paraId="322EABBA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5F4CB12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B1F34FA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7402094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 xml:space="preserve">Anmerkungen, vereinbarte </w:t>
            </w:r>
            <w:proofErr w:type="spellStart"/>
            <w:r>
              <w:rPr>
                <w:sz w:val="22"/>
                <w:szCs w:val="22"/>
              </w:rPr>
              <w:t>To</w:t>
            </w:r>
            <w:proofErr w:type="spellEnd"/>
            <w:r>
              <w:rPr>
                <w:sz w:val="22"/>
                <w:szCs w:val="22"/>
              </w:rPr>
              <w:t xml:space="preserve"> Dos</w:t>
            </w:r>
          </w:p>
        </w:tc>
      </w:tr>
      <w:tr w:rsidR="004608A0" w14:paraId="1348C69D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7ECFDE" w14:textId="7A48DE87" w:rsidR="004608A0" w:rsidRDefault="00F41D77">
            <w:proofErr w:type="spellStart"/>
            <w:r>
              <w:t>Kereku</w:t>
            </w:r>
            <w:proofErr w:type="spellEnd"/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F9548F" w14:textId="5EC2DD84" w:rsidR="004608A0" w:rsidRDefault="000A18BE">
            <w:r>
              <w:t>Inbetriebnahme des Solarpanels und Solar Controller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DD4C7" w14:textId="771A7AB7" w:rsidR="004608A0" w:rsidRDefault="004608A0"/>
        </w:tc>
      </w:tr>
      <w:tr w:rsidR="004608A0" w14:paraId="27462B28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F83339" w14:textId="1B8DCDA3" w:rsidR="004608A0" w:rsidRDefault="00F41D7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208C4" w14:textId="1AD2DCAB" w:rsidR="004608A0" w:rsidRDefault="000A18BE">
            <w:r>
              <w:t>Inbetriebnahme des Solarpanels und Solar Controller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73919" w14:textId="4DE2AD73" w:rsidR="004608A0" w:rsidRDefault="004608A0"/>
        </w:tc>
      </w:tr>
      <w:tr w:rsidR="004608A0" w14:paraId="4A0D8528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2646A" w14:textId="3878FC52" w:rsidR="004608A0" w:rsidRDefault="00F41D77">
            <w:proofErr w:type="spellStart"/>
            <w:r>
              <w:rPr>
                <w:sz w:val="22"/>
                <w:szCs w:val="22"/>
              </w:rPr>
              <w:t>Ye</w:t>
            </w:r>
            <w:proofErr w:type="spellEnd"/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309E6" w14:textId="2668399B" w:rsidR="004608A0" w:rsidRDefault="000A18BE">
            <w:r>
              <w:t>Inbetriebnahme des Solarpanels und Solar Controller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FC320" w14:textId="0C24EF12" w:rsidR="004608A0" w:rsidRDefault="004608A0"/>
        </w:tc>
      </w:tr>
      <w:tr w:rsidR="00F41D77" w14:paraId="11D50B22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D6174" w14:textId="1FECE04B" w:rsidR="00F41D77" w:rsidRDefault="00F41D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04CFF" w14:textId="0776AC9B" w:rsidR="00F41D77" w:rsidRDefault="000A18BE">
            <w:r>
              <w:t>Inbetriebnahme des Solarpanels und Solar Controller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6B2C5" w14:textId="7FF4344A" w:rsidR="00F41D77" w:rsidRDefault="00F41D77"/>
        </w:tc>
      </w:tr>
    </w:tbl>
    <w:p w14:paraId="20174ADF" w14:textId="56870845" w:rsidR="004608A0" w:rsidRDefault="004608A0"/>
    <w:sectPr w:rsidR="004608A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23F11" w14:textId="77777777" w:rsidR="00AE04BD" w:rsidRDefault="00AE04BD" w:rsidP="004608A0">
      <w:r>
        <w:separator/>
      </w:r>
    </w:p>
  </w:endnote>
  <w:endnote w:type="continuationSeparator" w:id="0">
    <w:p w14:paraId="744FD991" w14:textId="77777777" w:rsidR="00AE04BD" w:rsidRDefault="00AE04BD" w:rsidP="0046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CBF78" w14:textId="77777777" w:rsidR="00AE04BD" w:rsidRDefault="00AE04BD" w:rsidP="004608A0">
      <w:r>
        <w:separator/>
      </w:r>
    </w:p>
  </w:footnote>
  <w:footnote w:type="continuationSeparator" w:id="0">
    <w:p w14:paraId="041DCA1E" w14:textId="77777777" w:rsidR="00AE04BD" w:rsidRDefault="00AE04BD" w:rsidP="00460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4576B" w14:textId="7724814C" w:rsidR="004608A0" w:rsidRDefault="004608A0" w:rsidP="004608A0">
    <w:pPr>
      <w:pStyle w:val="berschrift2"/>
      <w:ind w:right="36"/>
      <w:jc w:val="center"/>
      <w:rPr>
        <w:rFonts w:ascii="Arial" w:eastAsia="Arial" w:hAnsi="Arial" w:cs="Arial"/>
        <w:b/>
        <w:bCs/>
        <w:color w:val="000000"/>
        <w:sz w:val="22"/>
        <w:szCs w:val="22"/>
      </w:rPr>
    </w:pPr>
    <w:r>
      <w:rPr>
        <w:rFonts w:ascii="Arial" w:hAnsi="Arial"/>
        <w:noProof/>
        <w:color w:val="000000"/>
        <w:lang w:val="en-US" w:eastAsia="en-US"/>
      </w:rPr>
      <w:drawing>
        <wp:inline distT="0" distB="0" distL="0" distR="0" wp14:anchorId="0A2DF608" wp14:editId="7920B74A">
          <wp:extent cx="1079500" cy="463550"/>
          <wp:effectExtent l="0" t="0" r="6350" b="0"/>
          <wp:docPr id="1" name="Grafik 1" descr="HT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HT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color w:val="000000"/>
      </w:rPr>
      <w:tab/>
    </w:r>
    <w:r>
      <w:rPr>
        <w:rFonts w:ascii="Arial" w:hAnsi="Arial"/>
        <w:b/>
        <w:bCs/>
        <w:color w:val="000000"/>
        <w:sz w:val="28"/>
        <w:szCs w:val="28"/>
      </w:rPr>
      <w:t>TGM – HTBLVA Wien 20</w:t>
    </w:r>
  </w:p>
  <w:p w14:paraId="78DA546C" w14:textId="51B599A0" w:rsidR="004608A0" w:rsidRDefault="004608A0" w:rsidP="004608A0">
    <w:pPr>
      <w:jc w:val="center"/>
    </w:pPr>
    <w:r>
      <w:t xml:space="preserve">Höhere Lehranstalt für </w:t>
    </w:r>
    <w:r w:rsidR="000F49C5">
      <w:t>Elektronik und technische Informatik</w:t>
    </w:r>
    <w:r>
      <w:tab/>
    </w:r>
  </w:p>
  <w:p w14:paraId="6AE5A80C" w14:textId="77777777" w:rsidR="004608A0" w:rsidRDefault="004608A0" w:rsidP="004608A0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Reife- und Diplomprüfung</w:t>
    </w:r>
  </w:p>
  <w:p w14:paraId="146AAD50" w14:textId="77777777" w:rsidR="004608A0" w:rsidRDefault="004608A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A0"/>
    <w:rsid w:val="0003514D"/>
    <w:rsid w:val="000A18BE"/>
    <w:rsid w:val="000F49C5"/>
    <w:rsid w:val="00201B16"/>
    <w:rsid w:val="00454C58"/>
    <w:rsid w:val="004608A0"/>
    <w:rsid w:val="0065455E"/>
    <w:rsid w:val="00746784"/>
    <w:rsid w:val="00800101"/>
    <w:rsid w:val="009A2FCB"/>
    <w:rsid w:val="00AD261C"/>
    <w:rsid w:val="00AE04BD"/>
    <w:rsid w:val="00C7133C"/>
    <w:rsid w:val="00DA0820"/>
    <w:rsid w:val="00DA7DFD"/>
    <w:rsid w:val="00EA1183"/>
    <w:rsid w:val="00F4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B9358"/>
  <w15:chartTrackingRefBased/>
  <w15:docId w15:val="{F50E1E77-2ECC-4C4F-B53F-9AB5654D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08A0"/>
    <w:pP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berschrift2">
    <w:name w:val="heading 2"/>
    <w:next w:val="Standard"/>
    <w:link w:val="berschrift2Zchn"/>
    <w:uiPriority w:val="9"/>
    <w:semiHidden/>
    <w:unhideWhenUsed/>
    <w:qFormat/>
    <w:rsid w:val="004608A0"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rsid w:val="004608A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de-A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Fuzeile">
    <w:name w:val="footer"/>
    <w:basedOn w:val="Standard"/>
    <w:link w:val="Fu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608A0"/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16092021_Betreuungsprotokoll.docx</Template>
  <TotalTime>0</TotalTime>
  <Pages>1</Pages>
  <Words>145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Stojicic</dc:creator>
  <cp:keywords/>
  <dc:description/>
  <cp:lastModifiedBy>Steven Dudek</cp:lastModifiedBy>
  <cp:revision>2</cp:revision>
  <dcterms:created xsi:type="dcterms:W3CDTF">2021-09-16T13:54:00Z</dcterms:created>
  <dcterms:modified xsi:type="dcterms:W3CDTF">2021-09-16T13:54:00Z</dcterms:modified>
</cp:coreProperties>
</file>