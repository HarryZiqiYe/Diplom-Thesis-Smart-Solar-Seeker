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353F" w14:textId="77777777" w:rsidR="004608A0" w:rsidRDefault="004608A0" w:rsidP="004608A0">
      <w:pPr>
        <w:tabs>
          <w:tab w:val="left" w:pos="7371"/>
        </w:tabs>
        <w:rPr>
          <w:b/>
          <w:bCs/>
          <w:sz w:val="28"/>
          <w:szCs w:val="28"/>
        </w:rPr>
      </w:pPr>
    </w:p>
    <w:p w14:paraId="4C4071CD" w14:textId="5C18C829" w:rsidR="004608A0" w:rsidRPr="000F49C5" w:rsidRDefault="004608A0" w:rsidP="004608A0">
      <w:pPr>
        <w:tabs>
          <w:tab w:val="left" w:pos="7371"/>
        </w:tabs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sz w:val="28"/>
          <w:szCs w:val="28"/>
        </w:rPr>
        <w:t>Betreuungsprotokoll zur Diplomarbeit</w:t>
      </w:r>
      <w:r>
        <w:rPr>
          <w:b/>
          <w:bCs/>
          <w:sz w:val="28"/>
          <w:szCs w:val="28"/>
        </w:rPr>
        <w:tab/>
        <w:t xml:space="preserve">lfd. Nr.: </w:t>
      </w:r>
      <w:r w:rsidR="000B1B64">
        <w:rPr>
          <w:b/>
          <w:bCs/>
          <w:sz w:val="28"/>
          <w:szCs w:val="28"/>
        </w:rPr>
        <w:t>6</w:t>
      </w:r>
    </w:p>
    <w:p w14:paraId="5F5A9CFD" w14:textId="77777777" w:rsidR="004608A0" w:rsidRDefault="004608A0" w:rsidP="004608A0"/>
    <w:p w14:paraId="324575BF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Themenstellung: </w:t>
      </w:r>
      <w:r w:rsidR="00F41D77">
        <w:rPr>
          <w:sz w:val="22"/>
          <w:szCs w:val="22"/>
        </w:rPr>
        <w:t>SSS</w:t>
      </w:r>
      <w:r>
        <w:rPr>
          <w:sz w:val="22"/>
          <w:szCs w:val="22"/>
        </w:rPr>
        <w:tab/>
      </w:r>
    </w:p>
    <w:p w14:paraId="2DC2E014" w14:textId="77777777" w:rsidR="004608A0" w:rsidRDefault="004608A0" w:rsidP="004608A0">
      <w:pPr>
        <w:tabs>
          <w:tab w:val="left" w:pos="1418"/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Kandidaten/Kandidatinnen: </w:t>
      </w:r>
      <w:proofErr w:type="spellStart"/>
      <w:r w:rsidR="00F41D77">
        <w:rPr>
          <w:sz w:val="22"/>
          <w:szCs w:val="22"/>
        </w:rPr>
        <w:t>Kereku</w:t>
      </w:r>
      <w:proofErr w:type="spellEnd"/>
      <w:r w:rsidR="00F41D77">
        <w:rPr>
          <w:sz w:val="22"/>
          <w:szCs w:val="22"/>
        </w:rPr>
        <w:t xml:space="preserve">, Dudek, </w:t>
      </w:r>
      <w:proofErr w:type="spellStart"/>
      <w:r w:rsidR="00F41D77">
        <w:rPr>
          <w:sz w:val="22"/>
          <w:szCs w:val="22"/>
        </w:rPr>
        <w:t>Ye</w:t>
      </w:r>
      <w:proofErr w:type="spellEnd"/>
      <w:r w:rsidR="00F41D77">
        <w:rPr>
          <w:sz w:val="22"/>
          <w:szCs w:val="22"/>
        </w:rPr>
        <w:t>, Senel</w:t>
      </w:r>
    </w:p>
    <w:p w14:paraId="281B21E1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Jahrgang: 5 </w:t>
      </w:r>
      <w:r w:rsidR="00F41D77">
        <w:rPr>
          <w:sz w:val="22"/>
          <w:szCs w:val="22"/>
        </w:rPr>
        <w:t>A</w:t>
      </w:r>
      <w:r w:rsidR="000F49C5">
        <w:rPr>
          <w:sz w:val="22"/>
          <w:szCs w:val="22"/>
        </w:rPr>
        <w:t>HEL</w:t>
      </w:r>
      <w:r>
        <w:rPr>
          <w:sz w:val="22"/>
          <w:szCs w:val="22"/>
        </w:rPr>
        <w:t xml:space="preserve"> 20</w:t>
      </w:r>
      <w:r w:rsidR="000F49C5">
        <w:rPr>
          <w:sz w:val="22"/>
          <w:szCs w:val="22"/>
        </w:rPr>
        <w:t>2</w:t>
      </w:r>
      <w:r w:rsidR="00F41D77">
        <w:rPr>
          <w:sz w:val="22"/>
          <w:szCs w:val="22"/>
        </w:rPr>
        <w:t>1/22</w:t>
      </w:r>
    </w:p>
    <w:p w14:paraId="33EF7A93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Ort: </w:t>
      </w:r>
      <w:proofErr w:type="spellStart"/>
      <w:r w:rsidR="009A2FCB">
        <w:rPr>
          <w:sz w:val="22"/>
          <w:szCs w:val="22"/>
        </w:rPr>
        <w:t>w</w:t>
      </w:r>
      <w:r>
        <w:rPr>
          <w:sz w:val="22"/>
          <w:szCs w:val="22"/>
        </w:rPr>
        <w:t>ien</w:t>
      </w:r>
      <w:proofErr w:type="spellEnd"/>
    </w:p>
    <w:p w14:paraId="053E17F9" w14:textId="77777777" w:rsidR="004608A0" w:rsidRDefault="004608A0" w:rsidP="004608A0">
      <w:pPr>
        <w:tabs>
          <w:tab w:val="left" w:pos="3119"/>
        </w:tabs>
        <w:rPr>
          <w:sz w:val="22"/>
          <w:szCs w:val="22"/>
        </w:rPr>
      </w:pPr>
      <w:r>
        <w:rPr>
          <w:sz w:val="22"/>
          <w:szCs w:val="22"/>
        </w:rPr>
        <w:t xml:space="preserve">Betreuer/in: Prof. </w:t>
      </w:r>
      <w:r w:rsidR="000F49C5">
        <w:rPr>
          <w:sz w:val="22"/>
          <w:szCs w:val="22"/>
        </w:rPr>
        <w:t>Fuchsberger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A2A5245" w14:textId="7CD8D513" w:rsidR="004608A0" w:rsidRDefault="004608A0" w:rsidP="004608A0">
      <w:pPr>
        <w:tabs>
          <w:tab w:val="left" w:pos="1418"/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Datum</w:t>
      </w:r>
      <w:r w:rsidR="000F49C5">
        <w:rPr>
          <w:sz w:val="22"/>
          <w:szCs w:val="22"/>
        </w:rPr>
        <w:t xml:space="preserve">: </w:t>
      </w:r>
      <w:r w:rsidR="000B1B64">
        <w:rPr>
          <w:sz w:val="22"/>
          <w:szCs w:val="22"/>
        </w:rPr>
        <w:t>14</w:t>
      </w:r>
      <w:r w:rsidR="000F49C5">
        <w:rPr>
          <w:color w:val="000000" w:themeColor="text1"/>
          <w:sz w:val="22"/>
          <w:szCs w:val="22"/>
        </w:rPr>
        <w:t>.</w:t>
      </w:r>
      <w:r w:rsidR="000B1B64">
        <w:rPr>
          <w:color w:val="000000" w:themeColor="text1"/>
          <w:sz w:val="22"/>
          <w:szCs w:val="22"/>
        </w:rPr>
        <w:t>10</w:t>
      </w:r>
      <w:r w:rsidR="000F49C5">
        <w:rPr>
          <w:color w:val="000000" w:themeColor="text1"/>
          <w:sz w:val="22"/>
          <w:szCs w:val="22"/>
        </w:rPr>
        <w:t>.202</w:t>
      </w:r>
      <w:r w:rsidR="00F41D77">
        <w:rPr>
          <w:color w:val="000000" w:themeColor="text1"/>
          <w:sz w:val="22"/>
          <w:szCs w:val="22"/>
        </w:rPr>
        <w:t>1</w:t>
      </w:r>
      <w:r>
        <w:rPr>
          <w:color w:val="0070C0"/>
          <w:sz w:val="22"/>
          <w:szCs w:val="22"/>
        </w:rPr>
        <w:tab/>
      </w:r>
    </w:p>
    <w:p w14:paraId="04A2FE5B" w14:textId="77777777" w:rsidR="004608A0" w:rsidRDefault="004608A0" w:rsidP="004608A0">
      <w:pPr>
        <w:tabs>
          <w:tab w:val="left" w:pos="3119"/>
          <w:tab w:val="left" w:pos="3969"/>
          <w:tab w:val="left" w:pos="5387"/>
        </w:tabs>
        <w:rPr>
          <w:sz w:val="22"/>
          <w:szCs w:val="22"/>
        </w:rPr>
      </w:pPr>
      <w:r>
        <w:rPr>
          <w:sz w:val="22"/>
          <w:szCs w:val="22"/>
        </w:rPr>
        <w:t>Zeit: Lt. Stundenplan</w:t>
      </w:r>
      <w:r>
        <w:rPr>
          <w:sz w:val="22"/>
          <w:szCs w:val="22"/>
        </w:rPr>
        <w:tab/>
        <w:t xml:space="preserve"> </w:t>
      </w:r>
    </w:p>
    <w:p w14:paraId="7C04A200" w14:textId="77777777" w:rsidR="004608A0" w:rsidRDefault="004608A0" w:rsidP="004608A0">
      <w:pPr>
        <w:tabs>
          <w:tab w:val="left" w:pos="1418"/>
          <w:tab w:val="left" w:pos="3969"/>
          <w:tab w:val="left" w:pos="5387"/>
        </w:tabs>
        <w:rPr>
          <w:sz w:val="22"/>
          <w:szCs w:val="22"/>
        </w:rPr>
      </w:pPr>
    </w:p>
    <w:p w14:paraId="58C7DC00" w14:textId="77777777" w:rsidR="004608A0" w:rsidRDefault="004608A0" w:rsidP="004608A0">
      <w:pPr>
        <w:rPr>
          <w:sz w:val="22"/>
          <w:szCs w:val="22"/>
        </w:rPr>
      </w:pPr>
    </w:p>
    <w:p w14:paraId="064FCB8A" w14:textId="270DEBB8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Besprechungsinhalt:</w:t>
      </w:r>
      <w:r w:rsidR="000F49C5">
        <w:rPr>
          <w:sz w:val="22"/>
          <w:szCs w:val="22"/>
        </w:rPr>
        <w:t xml:space="preserve"> </w:t>
      </w:r>
      <w:r w:rsidR="000B1B64">
        <w:rPr>
          <w:sz w:val="22"/>
          <w:szCs w:val="22"/>
        </w:rPr>
        <w:t xml:space="preserve">Pflichtenheft, Motorauswahl und </w:t>
      </w:r>
      <w:proofErr w:type="spellStart"/>
      <w:r w:rsidR="000B1B64">
        <w:rPr>
          <w:sz w:val="22"/>
          <w:szCs w:val="22"/>
        </w:rPr>
        <w:t>Bautteile</w:t>
      </w:r>
      <w:proofErr w:type="spellEnd"/>
      <w:r w:rsidR="000B1B64">
        <w:rPr>
          <w:sz w:val="22"/>
          <w:szCs w:val="22"/>
        </w:rPr>
        <w:t xml:space="preserve"> für </w:t>
      </w:r>
      <w:proofErr w:type="spellStart"/>
      <w:r w:rsidR="000B1B64">
        <w:rPr>
          <w:sz w:val="22"/>
          <w:szCs w:val="22"/>
        </w:rPr>
        <w:t>Step</w:t>
      </w:r>
      <w:proofErr w:type="spellEnd"/>
      <w:r w:rsidR="000B1B64">
        <w:rPr>
          <w:sz w:val="22"/>
          <w:szCs w:val="22"/>
        </w:rPr>
        <w:t xml:space="preserve"> Down</w:t>
      </w:r>
    </w:p>
    <w:tbl>
      <w:tblPr>
        <w:tblStyle w:val="TableNormal1"/>
        <w:tblpPr w:leftFromText="141" w:rightFromText="141" w:vertAnchor="text" w:horzAnchor="margin" w:tblpY="61"/>
        <w:tblW w:w="949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5"/>
        <w:gridCol w:w="7260"/>
      </w:tblGrid>
      <w:tr w:rsidR="000F49C5" w14:paraId="6728E035" w14:textId="77777777" w:rsidTr="000F49C5">
        <w:trPr>
          <w:trHeight w:val="24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E4010F3" w14:textId="77777777" w:rsidR="000F49C5" w:rsidRDefault="000F49C5" w:rsidP="000F49C5">
            <w:r>
              <w:rPr>
                <w:sz w:val="22"/>
                <w:szCs w:val="22"/>
              </w:rPr>
              <w:t>Team</w:t>
            </w:r>
          </w:p>
        </w:tc>
        <w:tc>
          <w:tcPr>
            <w:tcW w:w="7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AD70D60" w14:textId="77777777" w:rsidR="000F49C5" w:rsidRDefault="000F49C5" w:rsidP="000F49C5">
            <w:r>
              <w:rPr>
                <w:sz w:val="22"/>
                <w:szCs w:val="22"/>
              </w:rPr>
              <w:t xml:space="preserve">Projektstatus:  </w:t>
            </w:r>
            <w:r w:rsidRPr="000B1B64">
              <w:rPr>
                <w:i/>
                <w:sz w:val="22"/>
                <w:szCs w:val="22"/>
              </w:rPr>
              <w:t>on time</w:t>
            </w:r>
            <w:r>
              <w:rPr>
                <w:i/>
                <w:sz w:val="22"/>
                <w:szCs w:val="22"/>
              </w:rPr>
              <w:t xml:space="preserve"> / </w:t>
            </w:r>
            <w:r w:rsidRPr="000B1B64">
              <w:rPr>
                <w:b/>
                <w:bCs/>
                <w:i/>
                <w:sz w:val="22"/>
                <w:szCs w:val="22"/>
              </w:rPr>
              <w:t>gering verzögert</w:t>
            </w:r>
            <w:r>
              <w:rPr>
                <w:i/>
                <w:sz w:val="22"/>
                <w:szCs w:val="22"/>
              </w:rPr>
              <w:t xml:space="preserve"> / kritisch verzögert</w:t>
            </w:r>
          </w:p>
        </w:tc>
      </w:tr>
    </w:tbl>
    <w:p w14:paraId="262E4445" w14:textId="77777777" w:rsidR="004608A0" w:rsidRDefault="004608A0" w:rsidP="004608A0">
      <w:pPr>
        <w:rPr>
          <w:sz w:val="22"/>
          <w:szCs w:val="22"/>
        </w:rPr>
      </w:pPr>
    </w:p>
    <w:p w14:paraId="57FDDDF0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1. Erledigt, Was ist bisher geschehen? (Soll / Ist Vergleich)</w:t>
      </w:r>
    </w:p>
    <w:p w14:paraId="413815FB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543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47"/>
        <w:gridCol w:w="5017"/>
        <w:gridCol w:w="2279"/>
      </w:tblGrid>
      <w:tr w:rsidR="004608A0" w14:paraId="780CF17C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B01733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176D146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6474ACB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Anmerkungen</w:t>
            </w:r>
          </w:p>
        </w:tc>
      </w:tr>
      <w:tr w:rsidR="004608A0" w14:paraId="0A1F91BF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399148A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2B5BA97" w14:textId="4EA01AFA" w:rsidR="004608A0" w:rsidRDefault="000B1B64">
            <w:proofErr w:type="gramStart"/>
            <w:r>
              <w:t>Software Test</w:t>
            </w:r>
            <w:proofErr w:type="gramEnd"/>
            <w:r>
              <w:t xml:space="preserve"> mit H-Brücke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3FF22" w14:textId="5379059B" w:rsidR="004608A0" w:rsidRDefault="000B1B64">
            <w:r>
              <w:t>Teilweise fertig</w:t>
            </w:r>
          </w:p>
        </w:tc>
      </w:tr>
      <w:tr w:rsidR="004608A0" w14:paraId="3EDFFF99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827106B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DADD661" w14:textId="72AAFA1A" w:rsidR="004608A0" w:rsidRDefault="000B1B64">
            <w:r>
              <w:t>H-Brücke Testschaltung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6044E" w14:textId="7E307854" w:rsidR="004608A0" w:rsidRDefault="000B1B64">
            <w:r>
              <w:t>Teilweise fertig</w:t>
            </w:r>
          </w:p>
        </w:tc>
      </w:tr>
      <w:tr w:rsidR="004608A0" w14:paraId="2686E873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25D7390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6273321" w14:textId="1822B6BF" w:rsidR="004608A0" w:rsidRDefault="000B1B64">
            <w:r>
              <w:t>Pflichtenheft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E14E54" w14:textId="4066A79B" w:rsidR="00F41D77" w:rsidRDefault="000B1B64">
            <w:r>
              <w:t>fertig</w:t>
            </w:r>
          </w:p>
        </w:tc>
      </w:tr>
      <w:tr w:rsidR="00F41D77" w14:paraId="16E9A4E3" w14:textId="77777777" w:rsidTr="00F41D77">
        <w:trPr>
          <w:trHeight w:val="268"/>
          <w:jc w:val="center"/>
        </w:trPr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047E4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5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22AD93" w14:textId="543D6C03" w:rsidR="00F41D77" w:rsidRDefault="000B1B64">
            <w:r>
              <w:t>Motor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9BFA2" w14:textId="4E11F320" w:rsidR="00F41D77" w:rsidRDefault="000B1B64">
            <w:r>
              <w:t>Nicht fertig</w:t>
            </w:r>
          </w:p>
        </w:tc>
      </w:tr>
    </w:tbl>
    <w:p w14:paraId="1C6755D5" w14:textId="77777777" w:rsidR="004608A0" w:rsidRDefault="004608A0" w:rsidP="004608A0">
      <w:pPr>
        <w:jc w:val="center"/>
        <w:rPr>
          <w:sz w:val="22"/>
          <w:szCs w:val="22"/>
        </w:rPr>
      </w:pPr>
    </w:p>
    <w:p w14:paraId="43549D27" w14:textId="77777777" w:rsidR="004608A0" w:rsidRDefault="004608A0" w:rsidP="004608A0">
      <w:pPr>
        <w:jc w:val="center"/>
        <w:rPr>
          <w:sz w:val="22"/>
          <w:szCs w:val="22"/>
        </w:rPr>
      </w:pPr>
    </w:p>
    <w:p w14:paraId="201DB3AB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>2. Welche Schwierigkeiten gab es? (berichtenswerte Probleme)</w:t>
      </w:r>
    </w:p>
    <w:p w14:paraId="2E825A13" w14:textId="77777777" w:rsidR="004608A0" w:rsidRDefault="004608A0" w:rsidP="004608A0">
      <w:pPr>
        <w:rPr>
          <w:sz w:val="22"/>
          <w:szCs w:val="22"/>
        </w:rPr>
      </w:pPr>
    </w:p>
    <w:p w14:paraId="59C65228" w14:textId="5FF6BDEF" w:rsidR="004608A0" w:rsidRDefault="000B1B64" w:rsidP="004608A0">
      <w:pPr>
        <w:rPr>
          <w:sz w:val="22"/>
          <w:szCs w:val="22"/>
        </w:rPr>
      </w:pPr>
      <w:r>
        <w:rPr>
          <w:sz w:val="22"/>
          <w:szCs w:val="22"/>
        </w:rPr>
        <w:t>PCB-Print und Motorauswahl</w:t>
      </w:r>
    </w:p>
    <w:p w14:paraId="284ABEC5" w14:textId="77777777" w:rsidR="004608A0" w:rsidRDefault="004608A0" w:rsidP="004608A0">
      <w:pPr>
        <w:rPr>
          <w:sz w:val="22"/>
          <w:szCs w:val="22"/>
        </w:rPr>
      </w:pPr>
    </w:p>
    <w:p w14:paraId="5685572B" w14:textId="77777777" w:rsidR="004608A0" w:rsidRDefault="004608A0" w:rsidP="004608A0">
      <w:pPr>
        <w:rPr>
          <w:sz w:val="22"/>
          <w:szCs w:val="22"/>
        </w:rPr>
      </w:pPr>
      <w:r>
        <w:rPr>
          <w:sz w:val="22"/>
          <w:szCs w:val="22"/>
        </w:rPr>
        <w:t xml:space="preserve">3. Ziele, bis zum nächsten Berichtszeitpunkt </w:t>
      </w:r>
    </w:p>
    <w:p w14:paraId="546DF106" w14:textId="77777777" w:rsidR="004608A0" w:rsidRDefault="004608A0" w:rsidP="004608A0">
      <w:pPr>
        <w:rPr>
          <w:sz w:val="22"/>
          <w:szCs w:val="22"/>
        </w:rPr>
      </w:pPr>
    </w:p>
    <w:tbl>
      <w:tblPr>
        <w:tblStyle w:val="TableNormal1"/>
        <w:tblW w:w="94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36"/>
        <w:gridCol w:w="4991"/>
        <w:gridCol w:w="2268"/>
      </w:tblGrid>
      <w:tr w:rsidR="004608A0" w14:paraId="061D8E11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8C45C4F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015F01B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>Inhalt der Besprechung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A9187F" w14:textId="77777777" w:rsidR="004608A0" w:rsidRDefault="004608A0">
            <w:pPr>
              <w:spacing w:before="120" w:after="120"/>
              <w:jc w:val="center"/>
            </w:pPr>
            <w:r>
              <w:rPr>
                <w:sz w:val="22"/>
                <w:szCs w:val="22"/>
              </w:rPr>
              <w:t xml:space="preserve">Anmerkungen, vereinbarte </w:t>
            </w:r>
            <w:proofErr w:type="spellStart"/>
            <w:r>
              <w:rPr>
                <w:sz w:val="22"/>
                <w:szCs w:val="22"/>
              </w:rPr>
              <w:t>To</w:t>
            </w:r>
            <w:proofErr w:type="spellEnd"/>
            <w:r>
              <w:rPr>
                <w:sz w:val="22"/>
                <w:szCs w:val="22"/>
              </w:rPr>
              <w:t xml:space="preserve"> Dos</w:t>
            </w:r>
          </w:p>
        </w:tc>
      </w:tr>
      <w:tr w:rsidR="004608A0" w14:paraId="15CCD622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6DFD20E" w14:textId="77777777" w:rsidR="004608A0" w:rsidRDefault="00F41D77">
            <w:proofErr w:type="spellStart"/>
            <w:r>
              <w:t>Kereku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8A3F8C" w14:textId="0214B975" w:rsidR="004608A0" w:rsidRDefault="000B1B64">
            <w:r>
              <w:t>Motor in Bewegung bringen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4BD3F" w14:textId="77777777" w:rsidR="004608A0" w:rsidRDefault="004608A0"/>
        </w:tc>
      </w:tr>
      <w:tr w:rsidR="004608A0" w14:paraId="6CD09089" w14:textId="77777777" w:rsidTr="000F49C5">
        <w:trPr>
          <w:trHeight w:val="243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F8B53" w14:textId="77777777" w:rsidR="004608A0" w:rsidRDefault="00F41D77">
            <w:r>
              <w:rPr>
                <w:sz w:val="22"/>
                <w:szCs w:val="22"/>
              </w:rPr>
              <w:t>Dudek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0D91B" w14:textId="4771A427" w:rsidR="004608A0" w:rsidRDefault="000B1B64">
            <w:r>
              <w:t>Schaltregler + Bauteile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58E4A" w14:textId="77777777" w:rsidR="004608A0" w:rsidRDefault="004608A0"/>
        </w:tc>
      </w:tr>
      <w:tr w:rsidR="004608A0" w14:paraId="3AFB59F6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45C7F1" w14:textId="77777777" w:rsidR="004608A0" w:rsidRDefault="00F41D77">
            <w:proofErr w:type="spellStart"/>
            <w:r>
              <w:rPr>
                <w:sz w:val="22"/>
                <w:szCs w:val="22"/>
              </w:rPr>
              <w:t>Ye</w:t>
            </w:r>
            <w:proofErr w:type="spellEnd"/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1418E1" w14:textId="03E772B1" w:rsidR="004608A0" w:rsidRDefault="000B1B64">
            <w:r>
              <w:t>Solarregler Versorgung messen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4FA5" w14:textId="77777777" w:rsidR="004608A0" w:rsidRDefault="004608A0"/>
        </w:tc>
      </w:tr>
      <w:tr w:rsidR="00F41D77" w14:paraId="7ECAEE70" w14:textId="77777777" w:rsidTr="00746784">
        <w:trPr>
          <w:trHeight w:val="180"/>
          <w:jc w:val="center"/>
        </w:trPr>
        <w:tc>
          <w:tcPr>
            <w:tcW w:w="2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71738" w14:textId="77777777" w:rsidR="00F41D77" w:rsidRDefault="00F41D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Senel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2ABEB" w14:textId="22FE6EE7" w:rsidR="00F41D77" w:rsidRDefault="000B1B64">
            <w:r>
              <w:t>Motor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A116A" w14:textId="77777777" w:rsidR="00F41D77" w:rsidRDefault="00F41D77"/>
        </w:tc>
      </w:tr>
    </w:tbl>
    <w:p w14:paraId="4A2A4436" w14:textId="77777777" w:rsidR="004608A0" w:rsidRDefault="004608A0" w:rsidP="004608A0">
      <w:pPr>
        <w:rPr>
          <w:sz w:val="22"/>
          <w:szCs w:val="22"/>
        </w:rPr>
      </w:pPr>
    </w:p>
    <w:p w14:paraId="52879978" w14:textId="77777777" w:rsidR="004608A0" w:rsidRDefault="004608A0" w:rsidP="004608A0">
      <w:pPr>
        <w:jc w:val="center"/>
        <w:rPr>
          <w:sz w:val="22"/>
          <w:szCs w:val="22"/>
        </w:rPr>
      </w:pPr>
    </w:p>
    <w:p w14:paraId="37175FDE" w14:textId="77777777" w:rsidR="004608A0" w:rsidRDefault="004608A0" w:rsidP="004608A0">
      <w:pPr>
        <w:jc w:val="center"/>
      </w:pPr>
    </w:p>
    <w:p w14:paraId="16C5A83C" w14:textId="77777777" w:rsidR="004608A0" w:rsidRDefault="004608A0"/>
    <w:sectPr w:rsidR="004608A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6C178" w14:textId="77777777" w:rsidR="00F725C7" w:rsidRDefault="00F725C7" w:rsidP="004608A0">
      <w:r>
        <w:separator/>
      </w:r>
    </w:p>
  </w:endnote>
  <w:endnote w:type="continuationSeparator" w:id="0">
    <w:p w14:paraId="65371B9C" w14:textId="77777777" w:rsidR="00F725C7" w:rsidRDefault="00F725C7" w:rsidP="00460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103BB" w14:textId="77777777" w:rsidR="00F725C7" w:rsidRDefault="00F725C7" w:rsidP="004608A0">
      <w:r>
        <w:separator/>
      </w:r>
    </w:p>
  </w:footnote>
  <w:footnote w:type="continuationSeparator" w:id="0">
    <w:p w14:paraId="3DF017AA" w14:textId="77777777" w:rsidR="00F725C7" w:rsidRDefault="00F725C7" w:rsidP="00460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54980" w14:textId="77777777" w:rsidR="004608A0" w:rsidRDefault="004608A0" w:rsidP="004608A0">
    <w:pPr>
      <w:pStyle w:val="berschrift2"/>
      <w:ind w:right="36"/>
      <w:jc w:val="center"/>
      <w:rPr>
        <w:rFonts w:ascii="Arial" w:eastAsia="Arial" w:hAnsi="Arial" w:cs="Arial"/>
        <w:b/>
        <w:bCs/>
        <w:color w:val="000000"/>
        <w:sz w:val="22"/>
        <w:szCs w:val="22"/>
      </w:rPr>
    </w:pPr>
    <w:r>
      <w:rPr>
        <w:rFonts w:ascii="Arial" w:hAnsi="Arial"/>
        <w:noProof/>
        <w:color w:val="000000"/>
        <w:lang w:val="en-US" w:eastAsia="en-US"/>
      </w:rPr>
      <w:drawing>
        <wp:inline distT="0" distB="0" distL="0" distR="0" wp14:anchorId="54B9905E" wp14:editId="6DE45B1C">
          <wp:extent cx="1079500" cy="463550"/>
          <wp:effectExtent l="0" t="0" r="6350" b="0"/>
          <wp:docPr id="1" name="Grafik 1" descr="HT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HT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color w:val="000000"/>
      </w:rPr>
      <w:tab/>
    </w:r>
    <w:r>
      <w:rPr>
        <w:rFonts w:ascii="Arial" w:hAnsi="Arial"/>
        <w:b/>
        <w:bCs/>
        <w:color w:val="000000"/>
        <w:sz w:val="28"/>
        <w:szCs w:val="28"/>
      </w:rPr>
      <w:t>TGM – HTBLVA Wien 20</w:t>
    </w:r>
  </w:p>
  <w:p w14:paraId="514178A8" w14:textId="77777777" w:rsidR="004608A0" w:rsidRDefault="004608A0" w:rsidP="004608A0">
    <w:pPr>
      <w:jc w:val="center"/>
    </w:pPr>
    <w:r>
      <w:t xml:space="preserve">Höhere Lehranstalt für </w:t>
    </w:r>
    <w:r w:rsidR="000F49C5">
      <w:t>Elektronik und technische Informatik</w:t>
    </w:r>
    <w:r>
      <w:tab/>
    </w:r>
  </w:p>
  <w:p w14:paraId="57BEB7F8" w14:textId="77777777" w:rsidR="004608A0" w:rsidRDefault="004608A0" w:rsidP="004608A0">
    <w:pPr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Reife- und Diplomprüfung</w:t>
    </w:r>
  </w:p>
  <w:p w14:paraId="4AA4975C" w14:textId="77777777" w:rsidR="004608A0" w:rsidRDefault="004608A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64"/>
    <w:rsid w:val="0003514D"/>
    <w:rsid w:val="000B1B64"/>
    <w:rsid w:val="000F49C5"/>
    <w:rsid w:val="00454C58"/>
    <w:rsid w:val="004608A0"/>
    <w:rsid w:val="0065455E"/>
    <w:rsid w:val="00746784"/>
    <w:rsid w:val="00800101"/>
    <w:rsid w:val="00992DD4"/>
    <w:rsid w:val="009A2FCB"/>
    <w:rsid w:val="00AD261C"/>
    <w:rsid w:val="00C7133C"/>
    <w:rsid w:val="00DA0820"/>
    <w:rsid w:val="00DA7DFD"/>
    <w:rsid w:val="00EA1183"/>
    <w:rsid w:val="00F41D77"/>
    <w:rsid w:val="00F7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4FF0"/>
  <w15:chartTrackingRefBased/>
  <w15:docId w15:val="{2148752A-6578-4836-95FE-2D508F3E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08A0"/>
    <w:pP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berschrift2">
    <w:name w:val="heading 2"/>
    <w:next w:val="Standard"/>
    <w:link w:val="berschrift2Zchn"/>
    <w:uiPriority w:val="9"/>
    <w:semiHidden/>
    <w:unhideWhenUsed/>
    <w:qFormat/>
    <w:rsid w:val="004608A0"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rsid w:val="004608A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4608A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608A0"/>
    <w:rPr>
      <w:rFonts w:ascii="Arial" w:eastAsia="Arial Unicode MS" w:hAnsi="Arial" w:cs="Arial Unicode MS"/>
      <w:color w:val="000000"/>
      <w:sz w:val="24"/>
      <w:szCs w:val="24"/>
      <w:u w:color="000000"/>
      <w:lang w:val="de-DE"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08A0"/>
    <w:rPr>
      <w:rFonts w:ascii="Cambria" w:eastAsia="Cambria" w:hAnsi="Cambria" w:cs="Cambria"/>
      <w:color w:val="365F91"/>
      <w:sz w:val="26"/>
      <w:szCs w:val="26"/>
      <w:u w:color="365F91"/>
      <w:lang w:val="de-DE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OneDrive\Desktop\Schule\5AHEL\Maturaprojekt\Informationen\Betreeungsprotokolle\Betreuungs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Betreuungsprotokoll.dotx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Dudek</dc:creator>
  <cp:keywords/>
  <dc:description/>
  <cp:lastModifiedBy>Dudek Steven</cp:lastModifiedBy>
  <cp:revision>1</cp:revision>
  <dcterms:created xsi:type="dcterms:W3CDTF">2021-10-14T13:59:00Z</dcterms:created>
  <dcterms:modified xsi:type="dcterms:W3CDTF">2021-10-14T14:07:00Z</dcterms:modified>
</cp:coreProperties>
</file>